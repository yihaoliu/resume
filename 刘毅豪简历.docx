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2590080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-264160</wp:posOffset>
                </wp:positionV>
                <wp:extent cx="5149850" cy="10455275"/>
                <wp:effectExtent l="0" t="0" r="12700" b="2286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970" cy="10455215"/>
                        </a:xfrm>
                        <a:prstGeom prst="roundRect">
                          <a:avLst>
                            <a:gd name="adj" fmla="val 340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" o:spid="_x0000_s1026" o:spt="2" style="position:absolute;left:0pt;margin-left:143.95pt;margin-top:-20.8pt;height:823.25pt;width:405.5pt;z-index:252590080;v-text-anchor:middle;mso-width-relative:page;mso-height-relative:page;" fillcolor="#FFFFFF [3212]" filled="t" stroked="t" coordsize="21600,21600" arcsize="0.0340277777777778" o:gfxdata="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T/4Yp&#10;3AAAAA0BAAAPAAAAAAAAAAEAIAAAACIAAABkcnMvZG93bnJldi54bWxQSwECFAAUAAAACACHTuJA&#10;kcF2JI8CAAACBQAADgAAAAAAAAABACAAAAArAQAAZHJzL2Uyb0RvYy54bWxQSwUGAAAAAAYABgBZ&#10;AQAALAYAAAAA&#10;">
                <v:fill on="t" focussize="0,0"/>
                <v:stroke weight="1pt" color="#A6A6A6 [2092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89056" behindDoc="0" locked="0" layoutInCell="1" allowOverlap="1">
                <wp:simplePos x="0" y="0"/>
                <wp:positionH relativeFrom="page">
                  <wp:posOffset>112395</wp:posOffset>
                </wp:positionH>
                <wp:positionV relativeFrom="paragraph">
                  <wp:posOffset>-271145</wp:posOffset>
                </wp:positionV>
                <wp:extent cx="2106930" cy="10456545"/>
                <wp:effectExtent l="0" t="0" r="26670" b="2095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0456545"/>
                        </a:xfrm>
                        <a:prstGeom prst="roundRect">
                          <a:avLst>
                            <a:gd name="adj" fmla="val 843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" o:spid="_x0000_s1026" o:spt="2" style="position:absolute;left:0pt;margin-left:8.85pt;margin-top:-21.35pt;height:823.35pt;width:165.9pt;mso-position-horizontal-relative:page;z-index:252589056;v-text-anchor:middle;mso-width-relative:page;mso-height-relative:page;" fillcolor="#FFFFFF [3212]" filled="t" stroked="t" coordsize="21600,21600" arcsize="0.0843518518518518" o:gfxdata="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Tj9mA&#10;2wAAAAsBAAAPAAAAAAAAAAEAIAAAACIAAABkcnMvZG93bnJldi54bWxQSwECFAAUAAAACACHTuJA&#10;75EdS5ACAAACBQAADgAAAAAAAAABACAAAAAqAQAAZHJzL2Uyb0RvYy54bWxQSwUGAAAAAAYABgBZ&#10;AQAALAYAAAAA&#10;">
                <v:fill on="t" focussize="0,0"/>
                <v:stroke weight="1pt" color="#A6A6A6 [2092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494124032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34925</wp:posOffset>
                </wp:positionV>
                <wp:extent cx="4731385" cy="74422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1385" cy="744354"/>
                          <a:chOff x="0" y="0"/>
                          <a:chExt cx="4731385" cy="744354"/>
                        </a:xfrm>
                      </wpg:grpSpPr>
                      <wps:wsp>
                        <wps:cNvPr id="43" name="文本框 43"/>
                        <wps:cNvSpPr txBox="1"/>
                        <wps:spPr>
                          <a:xfrm>
                            <a:off x="0" y="431878"/>
                            <a:ext cx="4731385" cy="3124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0"/>
                                <w:snapToGrid w:val="0"/>
                                <w:spacing w:line="300" w:lineRule="auto"/>
                                <w:ind w:firstLine="0" w:firstLineChars="0"/>
                                <w:rPr>
                                  <w:rFonts w:ascii="黑体" w:hAnsi="黑体" w:eastAsia="黑体" w:cs="微软雅黑"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安阳工学院</w:t>
                              </w:r>
                              <w:r>
                                <w:rPr>
                                  <w:rFonts w:hint="eastAsia" w:ascii="黑体" w:hAnsi="黑体" w:eastAsia="黑体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ascii="黑体" w:hAnsi="黑体" w:eastAsia="黑体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黑体" w:hAnsi="黑体" w:eastAsia="黑体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黑体" w:hAnsi="黑体" w:eastAsia="黑体"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软件工程</w:t>
                              </w:r>
                              <w:r>
                                <w:rPr>
                                  <w:rFonts w:hint="eastAsia" w:ascii="黑体" w:hAnsi="黑体" w:eastAsia="黑体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hAnsi="黑体" w:eastAsia="黑体" w:cs="黑体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hAnsi="黑体" w:eastAsia="黑体" w:cs="黑体"/>
                                  <w:sz w:val="22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sz w:val="22"/>
                                  <w:lang w:val="en-US" w:eastAsia="zh-CN"/>
                                </w:rPr>
                                <w:t>2013.09-2017.07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50800" y="0"/>
                            <a:ext cx="1419225" cy="333411"/>
                            <a:chOff x="0" y="0"/>
                            <a:chExt cx="1419225" cy="333411"/>
                          </a:xfrm>
                        </wpg:grpSpPr>
                        <wps:wsp>
                          <wps:cNvPr id="143" name="文本框 40"/>
                          <wps:cNvSpPr txBox="1"/>
                          <wps:spPr>
                            <a:xfrm>
                              <a:off x="133350" y="0"/>
                              <a:ext cx="1285875" cy="3334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黑体" w:hAnsi="黑体" w:eastAsia="黑体"/>
                                    <w:b/>
                                    <w:color w:val="000000" w:themeColor="text1"/>
                                    <w:sz w:val="28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color w:val="000000" w:themeColor="text1"/>
                                    <w:sz w:val="28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教育</w:t>
                                </w:r>
                                <w:r>
                                  <w:rPr>
                                    <w:rFonts w:ascii="黑体" w:hAnsi="黑体" w:eastAsia="黑体"/>
                                    <w:b/>
                                    <w:color w:val="000000" w:themeColor="text1"/>
                                    <w:sz w:val="28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0" y="88900"/>
                              <a:ext cx="133350" cy="133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1.5pt;margin-top:2.75pt;height:58.6pt;width:372.55pt;z-index:494124032;mso-width-relative:page;mso-height-relative:page;" coordsize="4731385,744354" o:gfxdata="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AJsknH2gAAAAoBAAAPAAAAAAAAAAEAIAAAACIAAABkcnMvZG93bnJldi54&#10;bWxQSwECFAAUAAAACACHTuJAd2VcKYcDAABODAAADgAAAAAAAAABACAAAAApAQAAZHJzL2Uyb0Rv&#10;Yy54bWxQSwUGAAAAAAYABgBZAQAAIgcAAAAA&#10;">
                <o:lock v:ext="edit" aspectratio="f"/>
                <v:shape id="_x0000_s1026" o:spid="_x0000_s1026" o:spt="202" type="#_x0000_t202" style="position:absolute;left:0;top:431878;height:312476;width:4731385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10"/>
                          <w:snapToGrid w:val="0"/>
                          <w:spacing w:line="300" w:lineRule="auto"/>
                          <w:ind w:firstLine="0" w:firstLineChars="0"/>
                          <w:rPr>
                            <w:rFonts w:ascii="黑体" w:hAnsi="黑体" w:eastAsia="黑体" w:cs="微软雅黑"/>
                            <w:bCs/>
                            <w:szCs w:val="21"/>
                          </w:rPr>
                        </w:pPr>
                        <w:r>
                          <w:rPr>
                            <w:rFonts w:hint="eastAsia" w:ascii="黑体" w:hAnsi="黑体" w:eastAsia="黑体"/>
                            <w:bCs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安阳工学院</w:t>
                        </w:r>
                        <w:r>
                          <w:rPr>
                            <w:rFonts w:hint="eastAsia" w:ascii="黑体" w:hAnsi="黑体" w:eastAsia="黑体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ascii="黑体" w:hAnsi="黑体" w:eastAsia="黑体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 </w:t>
                        </w:r>
                        <w:r>
                          <w:rPr>
                            <w:rFonts w:hint="eastAsia" w:ascii="黑体" w:hAnsi="黑体" w:eastAsia="黑体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黑体" w:hAnsi="黑体" w:eastAsia="黑体"/>
                            <w:bCs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软件工程</w:t>
                        </w:r>
                        <w:r>
                          <w:rPr>
                            <w:rFonts w:hint="eastAsia" w:ascii="黑体" w:hAnsi="黑体" w:eastAsia="黑体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黑体" w:hAnsi="黑体" w:eastAsia="黑体" w:cs="黑体"/>
                            <w:sz w:val="22"/>
                          </w:rPr>
                          <w:t xml:space="preserve">   </w:t>
                        </w:r>
                        <w:r>
                          <w:rPr>
                            <w:rFonts w:ascii="黑体" w:hAnsi="黑体" w:eastAsia="黑体" w:cs="黑体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hint="eastAsia" w:ascii="黑体" w:hAnsi="黑体" w:eastAsia="黑体" w:cs="黑体"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ascii="黑体" w:hAnsi="黑体" w:eastAsia="黑体" w:cs="黑体"/>
                            <w:sz w:val="22"/>
                          </w:rPr>
                          <w:t xml:space="preserve">       </w:t>
                        </w:r>
                        <w:r>
                          <w:rPr>
                            <w:rFonts w:hint="eastAsia" w:ascii="黑体" w:hAnsi="黑体" w:eastAsia="黑体" w:cs="黑体"/>
                            <w:sz w:val="22"/>
                            <w:lang w:val="en-US" w:eastAsia="zh-CN"/>
                          </w:rPr>
                          <w:t>2013.09-2017.07</w:t>
                        </w:r>
                      </w:p>
                    </w:txbxContent>
                  </v:textbox>
                </v:shape>
                <v:group id="_x0000_s1026" o:spid="_x0000_s1026" o:spt="203" style="position:absolute;left:50800;top:0;height:333411;width:1419225;" coordsize="1419225,33341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40" o:spid="_x0000_s1026" o:spt="202" type="#_x0000_t202" style="position:absolute;left:133350;top:0;height:333411;width:1285875;" filled="f" stroked="f" coordsize="21600,21600" o:gfxdata="UEsDBAoAAAAAAIdO4kAAAAAAAAAAAAAAAAAEAAAAZHJzL1BLAwQUAAAACACHTuJAyXIqOb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7g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yKj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黑体" w:hAnsi="黑体" w:eastAsia="黑体"/>
                              <w:b/>
                              <w:color w:val="000000" w:themeColor="text1"/>
                              <w:sz w:val="28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color w:val="000000" w:themeColor="text1"/>
                              <w:sz w:val="28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教育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000000" w:themeColor="text1"/>
                              <w:sz w:val="28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背景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88900;height:133350;width:133350;v-text-anchor:middle;" fillcolor="#000000 [3213]" filled="t" stroked="t" coordsize="21600,21600" o:gfxdata="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20K8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drawing>
          <wp:anchor distT="0" distB="0" distL="114300" distR="114300" simplePos="0" relativeHeight="331624448" behindDoc="0" locked="0" layoutInCell="1" allowOverlap="1">
            <wp:simplePos x="0" y="0"/>
            <wp:positionH relativeFrom="margin">
              <wp:posOffset>105410</wp:posOffset>
            </wp:positionH>
            <wp:positionV relativeFrom="paragraph">
              <wp:posOffset>286385</wp:posOffset>
            </wp:positionV>
            <wp:extent cx="1158875" cy="1158240"/>
            <wp:effectExtent l="92075" t="92075" r="105410" b="106045"/>
            <wp:wrapNone/>
            <wp:docPr id="10" name="图片 10" descr="C:\Users\yihailiu\Desktop\微信图片_20190127092248.jpg微信图片_2019012709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yihailiu\Desktop\微信图片_20190127092248.jpg微信图片_2019012709224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949" cy="11582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  <a:effectLst>
                      <a:glow rad="63500">
                        <a:schemeClr val="bg1">
                          <a:lumMod val="65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0" cy="0"/>
            <wp:effectExtent l="0" t="0" r="0" b="0"/>
            <wp:docPr id="28" name="图片 28" descr="生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生日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tabs>
          <w:tab w:val="left" w:pos="3586"/>
        </w:tabs>
      </w:pPr>
      <w:r>
        <w:tab/>
      </w:r>
    </w:p>
    <w:p>
      <w:pPr>
        <w:tabs>
          <w:tab w:val="left" w:pos="3586"/>
        </w:tabs>
        <w:rPr>
          <w:rFonts w:ascii="微软雅黑" w:hAnsi="微软雅黑" w:eastAsia="微软雅黑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494115840" behindDoc="0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3873500</wp:posOffset>
                </wp:positionV>
                <wp:extent cx="1757045" cy="3482975"/>
                <wp:effectExtent l="5080" t="4445" r="5715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7082" cy="3482671"/>
                          <a:chOff x="17145" y="6807"/>
                          <a:chExt cx="1795780" cy="2349690"/>
                        </a:xfrm>
                      </wpg:grpSpPr>
                      <wpg:grpSp>
                        <wpg:cNvPr id="64" name="组合 64"/>
                        <wpg:cNvGrpSpPr/>
                        <wpg:grpSpPr>
                          <a:xfrm>
                            <a:off x="17145" y="6807"/>
                            <a:ext cx="1795780" cy="2349690"/>
                            <a:chOff x="3762" y="11083"/>
                            <a:chExt cx="2828" cy="3797"/>
                          </a:xfrm>
                        </wpg:grpSpPr>
                        <wps:wsp>
                          <wps:cNvPr id="65" name="文本框 27"/>
                          <wps:cNvSpPr txBox="1"/>
                          <wps:spPr>
                            <a:xfrm>
                              <a:off x="3762" y="11083"/>
                              <a:ext cx="2789" cy="52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黑体" w:hAnsi="黑体" w:eastAsia="黑体"/>
                                    <w:bCs/>
                                    <w:color w:val="7F7F7F" w:themeColor="background1" w:themeShade="80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Cs/>
                                    <w:sz w:val="28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6" name="文本框 66"/>
                          <wps:cNvSpPr txBox="1"/>
                          <wps:spPr>
                            <a:xfrm>
                              <a:off x="3769" y="11574"/>
                              <a:ext cx="2821" cy="33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  <w:lang w:val="en-US" w:eastAsia="zh-CN"/>
                                  </w:rPr>
                                  <w:t>对于工作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  <w:lang w:val="en-US" w:eastAsia="zh-CN"/>
                                  </w:rPr>
                                  <w:t>认真负责，对自己说出的话出的事情负责到底，说到做到。</w:t>
                                </w:r>
                              </w:p>
                              <w:p>
                                <w:pPr>
                                  <w:pStyle w:val="1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  <w:lang w:val="en-US" w:eastAsia="zh-CN"/>
                                  </w:rPr>
                                  <w:t>对于技术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  <w:lang w:val="en-US" w:eastAsia="zh-CN"/>
                                  </w:rPr>
                                  <w:t>对最新的技术保持热情，对于自己不了解的技术快速的进行学习弥补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 w:themeColor="text1" w:themeTint="BF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pStyle w:val="1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 w:themeColor="text1" w:themeTint="BF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对于生活：兴趣广泛，新欢骑行，爬山，也会读一些有趣的书。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7" name="矩形 67"/>
                        <wps:cNvSpPr/>
                        <wps:spPr>
                          <a:xfrm>
                            <a:off x="139157" y="250986"/>
                            <a:ext cx="704164" cy="4626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2pt;margin-top:305pt;height:274.25pt;width:138.35pt;z-index:494115840;mso-width-relative:page;mso-height-relative:page;" coordorigin="17145,6807" coordsize="1795780,2349690" o:gfxdata="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tFL9PNwAAAAMAQAADwAAAAAAAAABACAAAAAiAAAAZHJzL2Rvd25yZXYueG1s&#10;UEsBAhQAFAAAAAgAh07iQEv+n0y8AwAArgwAAA4AAAAAAAAAAQAgAAAAKwEAAGRycy9lMm9Eb2Mu&#10;eG1sUEsFBgAAAAAGAAYAWQEAAFkHAAAAAA==&#10;">
                <o:lock v:ext="edit" aspectratio="f"/>
                <v:group id="_x0000_s1026" o:spid="_x0000_s1026" o:spt="203" style="position:absolute;left:17145;top:6807;height:2349690;width:1795780;" coordorigin="3762,11083" coordsize="2828,3797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7" o:spid="_x0000_s1026" o:spt="202" type="#_x0000_t202" style="position:absolute;left:3762;top:11083;height:529;width:2789;" fillcolor="#FFFFFF [3212]" filled="t" stroked="t" coordsize="21600,21600" o:gfxdata="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sWkE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黑体" w:hAnsi="黑体" w:eastAsia="黑体"/>
                              <w:bCs/>
                              <w:color w:val="7F7F7F" w:themeColor="background1" w:themeShade="80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Cs/>
                              <w:sz w:val="28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769;top:11574;height:3306;width:2821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04040" w:themeColor="text1" w:themeTint="BF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  <w:lang w:val="en-US" w:eastAsia="zh-CN"/>
                            </w:rPr>
                            <w:t>对于工作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  <w:lang w:val="en-US" w:eastAsia="zh-CN"/>
                            </w:rPr>
                            <w:t>认真负责，对自己说出的话出的事情负责到底，说到做到。</w:t>
                          </w:r>
                        </w:p>
                        <w:p>
                          <w:pPr>
                            <w:pStyle w:val="1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04040" w:themeColor="text1" w:themeTint="BF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  <w:lang w:val="en-US" w:eastAsia="zh-CN"/>
                            </w:rPr>
                            <w:t>对于技术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  <w:lang w:val="en-US" w:eastAsia="zh-CN"/>
                            </w:rPr>
                            <w:t>对最新的技术保持热情，对于自己不了解的技术快速的进行学习弥补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 w:themeColor="text1" w:themeTint="BF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。</w:t>
                          </w:r>
                        </w:p>
                        <w:p>
                          <w:pPr>
                            <w:pStyle w:val="1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04040" w:themeColor="text1" w:themeTint="BF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04040" w:themeColor="text1" w:themeTint="BF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对于生活：兴趣广泛，新欢骑行，爬山，也会读一些有趣的书。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139157;top:250986;height:46266;width:704164;v-text-anchor:middle;" fillcolor="#000000 [3213]" filled="t" stroked="t" coordsize="21600,21600" o:gfxdata="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Zpja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94076928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2273300</wp:posOffset>
                </wp:positionV>
                <wp:extent cx="755015" cy="53340"/>
                <wp:effectExtent l="0" t="0" r="26670" b="2349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533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8pt;margin-top:179pt;height:4.2pt;width:59.45pt;z-index:494076928;v-text-anchor:middle;mso-width-relative:page;mso-height-relative:page;" fillcolor="#000000 [3213]" filled="t" stroked="t" coordsize="21600,21600" o:gfxdata="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Jxp8NoAAAAKAQAADwAA&#10;AAAAAAABACAAAAAiAAAAZHJzL2Rvd25yZXYueG1sUEsBAhQAFAAAAAgAh07iQNroFbh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Start w:id="1" w:name="_GoBack"/>
      <w:bookmarkEnd w:id="1"/>
      <w:r>
        <mc:AlternateContent>
          <mc:Choice Requires="wpg">
            <w:drawing>
              <wp:anchor distT="0" distB="0" distL="114300" distR="114300" simplePos="0" relativeHeight="736611328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8070850</wp:posOffset>
                </wp:positionV>
                <wp:extent cx="4519295" cy="144208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9295" cy="1442085"/>
                          <a:chOff x="0" y="-50834"/>
                          <a:chExt cx="4519295" cy="2252770"/>
                        </a:xfrm>
                      </wpg:grpSpPr>
                      <wps:wsp>
                        <wps:cNvPr id="35" name="文本框 4"/>
                        <wps:cNvSpPr txBox="1"/>
                        <wps:spPr>
                          <a:xfrm>
                            <a:off x="0" y="510002"/>
                            <a:ext cx="4519295" cy="1691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1"/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Github (https://github.com/yihaoliu)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ind w:firstLineChars="0"/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GitHub开发组 （https://github.com/krGitBook；https://github.com/front-auxiliary）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ind w:firstLineChars="0"/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博客（https://yihaoliu.github.io/）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7" name="组合 31"/>
                        <wpg:cNvGrpSpPr/>
                        <wpg:grpSpPr>
                          <a:xfrm>
                            <a:off x="88900" y="-50834"/>
                            <a:ext cx="1155700" cy="644080"/>
                            <a:chOff x="0" y="-50834"/>
                            <a:chExt cx="1155700" cy="644080"/>
                          </a:xfrm>
                        </wpg:grpSpPr>
                        <wps:wsp>
                          <wps:cNvPr id="39" name="文本框 40"/>
                          <wps:cNvSpPr txBox="1"/>
                          <wps:spPr>
                            <a:xfrm>
                              <a:off x="127000" y="-50834"/>
                              <a:ext cx="1028700" cy="644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黑体" w:hAnsi="黑体" w:eastAsia="黑体"/>
                                    <w:b/>
                                    <w:color w:val="000000" w:themeColor="text1"/>
                                    <w:sz w:val="28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color w:val="000000" w:themeColor="text1"/>
                                    <w:sz w:val="28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个人网站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矩形 8"/>
                          <wps:cNvSpPr/>
                          <wps:spPr>
                            <a:xfrm>
                              <a:off x="0" y="110583"/>
                              <a:ext cx="153035" cy="253319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8.6pt;margin-top:635.5pt;height:113.55pt;width:355.85pt;z-index:736611328;mso-width-relative:page;mso-height-relative:page;" coordorigin="0,-50834" coordsize="4519295,2252770" o:gfxdata="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B22dEE3QAAAA4BAAAPAAAAAAAAAAEAIAAA&#10;ACIAAABkcnMvZG93bnJldi54bWxQSwECFAAUAAAACACHTuJACUt89JYDAABlDAAADgAAAAAAAAAB&#10;ACAAAAAsAQAAZHJzL2Uyb0RvYy54bWxQSwUGAAAAAAYABgBZAQAANAcAAAAA&#10;">
                <o:lock v:ext="edit" aspectratio="f"/>
                <v:shape id="文本框 4" o:spid="_x0000_s1026" o:spt="202" type="#_x0000_t202" style="position:absolute;left:0;top:510002;height:1691934;width:4519295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spacing w:line="360" w:lineRule="exact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Github (https://github.com/yihaoliu)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spacing w:line="360" w:lineRule="exact"/>
                          <w:ind w:firstLineChars="0"/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GitHub开发组 （https://github.com/krGitBook；https://github.com/front-auxiliary）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spacing w:line="360" w:lineRule="exact"/>
                          <w:ind w:firstLineChars="0"/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博客（https://yihaoliu.github.io/）</w:t>
                        </w:r>
                      </w:p>
                    </w:txbxContent>
                  </v:textbox>
                </v:shape>
                <v:group id="组合 31" o:spid="_x0000_s1026" o:spt="203" style="position:absolute;left:88900;top:-50834;height:644080;width:1155700;" coordorigin="0,-50834" coordsize="1155700,64408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40" o:spid="_x0000_s1026" o:spt="202" type="#_x0000_t202" style="position:absolute;left:127000;top:-50834;height:644080;width:1028700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hint="eastAsia" w:ascii="黑体" w:hAnsi="黑体" w:eastAsia="黑体"/>
                              <w:b/>
                              <w:color w:val="000000" w:themeColor="text1"/>
                              <w:sz w:val="28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color w:val="000000" w:themeColor="text1"/>
                              <w:sz w:val="28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个人网站</w:t>
                          </w:r>
                        </w:p>
                      </w:txbxContent>
                    </v:textbox>
                  </v:shape>
                  <v:rect id="矩形 8" o:spid="_x0000_s1026" o:spt="1" style="position:absolute;left:0;top:110583;height:253319;width:153035;v-text-anchor:middle;" fillcolor="#000000 [3213]" filled="t" stroked="t" coordsize="21600,21600" o:gfxdata="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FYiK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494132224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5914390</wp:posOffset>
                </wp:positionV>
                <wp:extent cx="4519295" cy="211328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9295" cy="2113279"/>
                          <a:chOff x="-15240" y="-18222"/>
                          <a:chExt cx="4519295" cy="2332531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-15240" y="358852"/>
                            <a:ext cx="4519295" cy="19554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1"/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ind w:firstLineChars="0"/>
                                <w:rPr>
                                  <w:rFonts w:hint="eastAsia" w:ascii="微软雅黑" w:hAnsi="微软雅黑" w:eastAsia="微软雅黑" w:cstheme="minorBidi"/>
                                  <w:b w:val="0"/>
                                  <w:color w:val="595959" w:themeColor="text1" w:themeTint="A6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595959" w:themeColor="text1" w:themeTint="A6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pdf-templete 用于生成pdf的项目简化前端开发，效率提升最少十倍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(https://github.com/krGitBook/template)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theme="minorBidi"/>
                                  <w:b w:val="0"/>
                                  <w:color w:val="595959" w:themeColor="text1" w:themeTint="A6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微软雅黑" w:hAnsi="微软雅黑" w:eastAsia="微软雅黑" w:cstheme="minorBidi"/>
                                  <w:b w:val="0"/>
                                  <w:color w:val="595959" w:themeColor="text1" w:themeTint="A6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"https://github.com/front-auxiliary/dynamic-auto-route" </w:instrText>
                              </w:r>
                              <w:r>
                                <w:rPr>
                                  <w:rFonts w:hint="default" w:ascii="微软雅黑" w:hAnsi="微软雅黑" w:eastAsia="微软雅黑" w:cstheme="minorBidi"/>
                                  <w:b w:val="0"/>
                                  <w:color w:val="595959" w:themeColor="text1" w:themeTint="A6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 w:ascii="微软雅黑" w:hAnsi="微软雅黑" w:eastAsia="微软雅黑" w:cstheme="minorBidi"/>
                                  <w:b w:val="0"/>
                                  <w:color w:val="595959" w:themeColor="text1" w:themeTint="A6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dynamic-auto-route</w:t>
                              </w:r>
                              <w:r>
                                <w:rPr>
                                  <w:rFonts w:hint="default" w:ascii="微软雅黑" w:hAnsi="微软雅黑" w:eastAsia="微软雅黑" w:cstheme="minorBidi"/>
                                  <w:b w:val="0"/>
                                  <w:color w:val="595959" w:themeColor="text1" w:themeTint="A6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 w:val="0"/>
                                  <w:color w:val="595959" w:themeColor="text1" w:themeTint="A6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路由自动生成webpack插件目前支持vue，react目前只支持内部项目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(https://www.npmjs.com/package/auto-dynamic-routes)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 w:val="0"/>
                                  <w:color w:val="595959" w:themeColor="text1" w:themeTint="A6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 w:val="0"/>
                                  <w:color w:val="595959" w:themeColor="text1" w:themeTint="A6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"http://www.youdao.com/w/annotation/" \l "keyfrom=E2Ctranslation" </w:instrTex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 w:val="0"/>
                                  <w:color w:val="595959" w:themeColor="text1" w:themeTint="A6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 w:ascii="微软雅黑" w:hAnsi="微软雅黑" w:eastAsia="微软雅黑" w:cstheme="minorBidi"/>
                                  <w:b w:val="0"/>
                                  <w:color w:val="595959" w:themeColor="text1" w:themeTint="A6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annotation</w:t>
                              </w:r>
                              <w:r>
                                <w:rPr>
                                  <w:rFonts w:hint="default" w:ascii="微软雅黑" w:hAnsi="微软雅黑" w:eastAsia="微软雅黑" w:cstheme="minorBidi"/>
                                  <w:b w:val="0"/>
                                  <w:color w:val="595959" w:themeColor="text1" w:themeTint="A6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 w:val="0"/>
                                  <w:color w:val="595959" w:themeColor="text1" w:themeTint="A6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-to-maekdown 这是一个注释转markdown的工具用于规范开发并减少开发者文档书写的工作量(还在完善)</w:t>
                              </w:r>
                            </w:p>
                            <w:p>
                              <w:pPr>
                                <w:pStyle w:val="11"/>
                                <w:spacing w:line="360" w:lineRule="exact"/>
                                <w:ind w:left="420" w:firstLine="0" w:firstLineChars="0"/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88900" y="-18222"/>
                            <a:ext cx="1155700" cy="384083"/>
                            <a:chOff x="0" y="-18222"/>
                            <a:chExt cx="1155700" cy="384083"/>
                          </a:xfrm>
                        </wpg:grpSpPr>
                        <wps:wsp>
                          <wps:cNvPr id="19" name="文本框 40"/>
                          <wps:cNvSpPr txBox="1"/>
                          <wps:spPr>
                            <a:xfrm>
                              <a:off x="127000" y="-18222"/>
                              <a:ext cx="1028700" cy="3840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黑体" w:hAnsi="黑体" w:eastAsia="黑体"/>
                                    <w:b/>
                                    <w:color w:val="000000" w:themeColor="text1"/>
                                    <w:sz w:val="28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color w:val="000000" w:themeColor="text1"/>
                                    <w:sz w:val="28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个人作品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0" y="95250"/>
                              <a:ext cx="146050" cy="146027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6pt;margin-top:465.7pt;height:166.4pt;width:355.85pt;z-index:494132224;mso-width-relative:page;mso-height-relative:page;" coordorigin="-15240,-18222" coordsize="4519295,2332531" o:gfxdata="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DHOKwF3AAAAA0BAAAP&#10;AAAAAAAAAAEAIAAAACIAAABkcnMvZG93bnJldi54bWxQSwECFAAUAAAACACHTuJA6TntzKMDAABs&#10;DAAADgAAAAAAAAABACAAAAArAQAAZHJzL2Uyb0RvYy54bWxQSwUGAAAAAAYABgBZAQAAQAcAAAAA&#10;">
                <o:lock v:ext="edit" aspectratio="f"/>
                <v:shape id="_x0000_s1026" o:spid="_x0000_s1026" o:spt="202" type="#_x0000_t202" style="position:absolute;left:-15240;top:358852;height:1955457;width:4519295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spacing w:line="360" w:lineRule="exact"/>
                          <w:ind w:firstLineChars="0"/>
                          <w:rPr>
                            <w:rFonts w:hint="eastAsia" w:ascii="微软雅黑" w:hAnsi="微软雅黑" w:eastAsia="微软雅黑" w:cstheme="minorBidi"/>
                            <w:b w:val="0"/>
                            <w:color w:val="595959" w:themeColor="text1" w:themeTint="A6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595959" w:themeColor="text1" w:themeTint="A6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pdf-templete 用于生成pdf的项目简化前端开发，效率提升最少十倍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。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(https://github.com/krGitBook/template)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spacing w:line="360" w:lineRule="exact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theme="minorBidi"/>
                            <w:b w:val="0"/>
                            <w:color w:val="595959" w:themeColor="text1" w:themeTint="A6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微软雅黑" w:hAnsi="微软雅黑" w:eastAsia="微软雅黑" w:cstheme="minorBidi"/>
                            <w:b w:val="0"/>
                            <w:color w:val="595959" w:themeColor="text1" w:themeTint="A6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instrText xml:space="preserve"> HYPERLINK "https://github.com/front-auxiliary/dynamic-auto-route" </w:instrText>
                        </w:r>
                        <w:r>
                          <w:rPr>
                            <w:rFonts w:hint="default" w:ascii="微软雅黑" w:hAnsi="微软雅黑" w:eastAsia="微软雅黑" w:cstheme="minorBidi"/>
                            <w:b w:val="0"/>
                            <w:color w:val="595959" w:themeColor="text1" w:themeTint="A6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default" w:ascii="微软雅黑" w:hAnsi="微软雅黑" w:eastAsia="微软雅黑" w:cstheme="minorBidi"/>
                            <w:b w:val="0"/>
                            <w:color w:val="595959" w:themeColor="text1" w:themeTint="A6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dynamic-auto-route</w:t>
                        </w:r>
                        <w:r>
                          <w:rPr>
                            <w:rFonts w:hint="default" w:ascii="微软雅黑" w:hAnsi="微软雅黑" w:eastAsia="微软雅黑" w:cstheme="minorBidi"/>
                            <w:b w:val="0"/>
                            <w:color w:val="595959" w:themeColor="text1" w:themeTint="A6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 w:val="0"/>
                            <w:color w:val="595959" w:themeColor="text1" w:themeTint="A6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路由自动生成webpack插件目前支持vue，react目前只支持内部项目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(https://www.npmjs.com/package/auto-dynamic-routes)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spacing w:line="360" w:lineRule="exact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 w:val="0"/>
                            <w:color w:val="595959" w:themeColor="text1" w:themeTint="A6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 w:val="0"/>
                            <w:color w:val="595959" w:themeColor="text1" w:themeTint="A6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instrText xml:space="preserve"> HYPERLINK "http://www.youdao.com/w/annotation/" \l "keyfrom=E2Ctranslation" </w:instrTex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 w:val="0"/>
                            <w:color w:val="595959" w:themeColor="text1" w:themeTint="A6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default" w:ascii="微软雅黑" w:hAnsi="微软雅黑" w:eastAsia="微软雅黑" w:cstheme="minorBidi"/>
                            <w:b w:val="0"/>
                            <w:color w:val="595959" w:themeColor="text1" w:themeTint="A6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annotation</w:t>
                        </w:r>
                        <w:r>
                          <w:rPr>
                            <w:rFonts w:hint="default" w:ascii="微软雅黑" w:hAnsi="微软雅黑" w:eastAsia="微软雅黑" w:cstheme="minorBidi"/>
                            <w:b w:val="0"/>
                            <w:color w:val="595959" w:themeColor="text1" w:themeTint="A6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 w:val="0"/>
                            <w:color w:val="595959" w:themeColor="text1" w:themeTint="A6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-to-maekdown 这是一个注释转markdown的工具用于规范开发并减少开发者文档书写的工作量(还在完善)</w:t>
                        </w:r>
                      </w:p>
                      <w:p>
                        <w:pPr>
                          <w:pStyle w:val="11"/>
                          <w:spacing w:line="360" w:lineRule="exact"/>
                          <w:ind w:left="420" w:firstLine="0" w:firstLineChars="0"/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88900;top:-18222;height:384083;width:1155700;" coordorigin="0,-18222" coordsize="1155700,384083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40" o:spid="_x0000_s1026" o:spt="202" type="#_x0000_t202" style="position:absolute;left:127000;top:-18222;height:384083;width:102870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hint="eastAsia" w:ascii="黑体" w:hAnsi="黑体" w:eastAsia="黑体"/>
                              <w:b/>
                              <w:color w:val="000000" w:themeColor="text1"/>
                              <w:sz w:val="28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color w:val="000000" w:themeColor="text1"/>
                              <w:sz w:val="28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个人作品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95250;height:146027;width:146050;v-text-anchor:middle;" fillcolor="#000000 [3213]" filled="t" stroked="t" coordsize="21600,21600" o:gfxdata="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N1Vr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494136320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320675</wp:posOffset>
                </wp:positionV>
                <wp:extent cx="4676140" cy="233680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6140" cy="2336800"/>
                          <a:chOff x="0" y="7362"/>
                          <a:chExt cx="4676140" cy="2084052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0" y="349250"/>
                            <a:ext cx="4676140" cy="17421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熟练使用 es6 配合 Vue，React 等前端框架进行页面开发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熟练使用 git 进行代码管理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练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JavaScript、A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JAX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HTML，CSS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等相关技术；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有过两款 Webpack 插件开发经验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有半年的 node 开发经验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熟练微信小程序，支付宝小程序开发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熟练Next和Nuxt 两款 SSR 框架，并且能够自己搭建Vue相关的SSR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熟练使用HTML5 和CSS3进行项目开发</w:t>
                              </w:r>
                            </w:p>
                            <w:p>
                              <w:pPr>
                                <w:pStyle w:val="11"/>
                                <w:spacing w:line="360" w:lineRule="exact"/>
                                <w:ind w:left="420" w:firstLine="0"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1" name="组合 21"/>
                        <wpg:cNvGrpSpPr/>
                        <wpg:grpSpPr>
                          <a:xfrm>
                            <a:off x="88900" y="7362"/>
                            <a:ext cx="1116965" cy="368107"/>
                            <a:chOff x="0" y="7362"/>
                            <a:chExt cx="1116965" cy="368107"/>
                          </a:xfrm>
                        </wpg:grpSpPr>
                        <wps:wsp>
                          <wps:cNvPr id="116" name="文本框 40"/>
                          <wps:cNvSpPr txBox="1"/>
                          <wps:spPr>
                            <a:xfrm>
                              <a:off x="88900" y="7362"/>
                              <a:ext cx="1028065" cy="368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黑体" w:hAnsi="黑体" w:eastAsia="黑体"/>
                                    <w:b/>
                                    <w:color w:val="000000" w:themeColor="text1"/>
                                    <w:sz w:val="28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color w:val="000000" w:themeColor="text1"/>
                                    <w:sz w:val="28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0" y="95708"/>
                              <a:ext cx="133350" cy="112697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8pt;margin-top:25.25pt;height:184pt;width:368.2pt;z-index:494136320;mso-width-relative:page;mso-height-relative:page;" coordorigin="0,7362" coordsize="4676140,2084052" o:gfxdata="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DzBvHdoAAAALAQAADwAAAAAAAAABACAAAAAiAAAA&#10;ZHJzL2Rvd25yZXYueG1sUEsBAhQAFAAAAAgAh07iQI6Dag+UAwAAXgwAAA4AAAAAAAAAAQAgAAAA&#10;KQEAAGRycy9lMm9Eb2MueG1sUEsFBgAAAAAGAAYAWQEAAC8HAAAAAA==&#10;">
                <o:lock v:ext="edit" aspectratio="f"/>
                <v:shape id="_x0000_s1026" o:spid="_x0000_s1026" o:spt="202" type="#_x0000_t202" style="position:absolute;left:0;top:349250;height:1742164;width:467614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熟练使用 es6 配合 Vue，React 等前端框架进行页面开发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熟练使用 git 进行代码管理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练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JavaScript、A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JAX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HTML，CSS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等相关技术；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有过两款 Webpack 插件开发经验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有半年的 node 开发经验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熟练微信小程序，支付宝小程序开发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熟练Next和Nuxt 两款 SSR 框架，并且能够自己搭建Vue相关的SSR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熟练使用HTML5 和CSS3进行项目开发</w:t>
                        </w:r>
                      </w:p>
                      <w:p>
                        <w:pPr>
                          <w:pStyle w:val="11"/>
                          <w:spacing w:line="360" w:lineRule="exact"/>
                          <w:ind w:left="420" w:firstLine="0"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88900;top:7362;height:368107;width:1116965;" coordorigin="0,7362" coordsize="1116965,368107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40" o:spid="_x0000_s1026" o:spt="202" type="#_x0000_t202" style="position:absolute;left:88900;top:7362;height:368107;width:1028065;" filled="f" stroked="f" coordsize="21600,21600" o:gfxdata="UEsDBAoAAAAAAIdO4kAAAAAAAAAAAAAAAAAEAAAAZHJzL1BLAwQUAAAACACHTuJAyramvL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6cwt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amvL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黑体" w:hAnsi="黑体" w:eastAsia="黑体"/>
                              <w:b/>
                              <w:color w:val="000000" w:themeColor="text1"/>
                              <w:sz w:val="28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color w:val="000000" w:themeColor="text1"/>
                              <w:sz w:val="28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职业技能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95708;height:112697;width:133350;v-text-anchor:middle;" fillcolor="#000000 [3213]" filled="t" stroked="t" coordsize="21600,21600" o:gfxdata="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rop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494128128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2828925</wp:posOffset>
                </wp:positionV>
                <wp:extent cx="4669790" cy="298323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9790" cy="2983230"/>
                          <a:chOff x="0" y="-18396"/>
                          <a:chExt cx="4669790" cy="3324084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0" y="412750"/>
                            <a:ext cx="4669790" cy="2892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一．</w:t>
                              </w:r>
                              <w:r>
                                <w:rPr>
                                  <w:rFonts w:hint="eastAsia" w:ascii="黑体" w:hAnsi="黑体" w:eastAsia="黑体"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氪空间</w:t>
                              </w:r>
                              <w:r>
                                <w:rPr>
                                  <w:rFonts w:hint="eastAsia" w:ascii="黑体" w:hAnsi="黑体" w:eastAsia="黑体"/>
                                  <w:bCs/>
                                  <w:color w:val="25476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/>
                                  <w:bCs/>
                                  <w:color w:val="25476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黑体" w:hAnsi="黑体" w:eastAsia="黑体"/>
                                  <w:bCs/>
                                  <w:color w:val="254764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前端开发</w:t>
                              </w:r>
                              <w:r>
                                <w:rPr>
                                  <w:rFonts w:ascii="黑体" w:hAnsi="黑体" w:eastAsia="黑体"/>
                                  <w:bCs/>
                                  <w:color w:val="254764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黑体" w:hAnsi="黑体" w:eastAsia="黑体"/>
                                  <w:bCs/>
                                  <w:color w:val="254764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11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—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至今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负责项目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：</w:t>
                              </w:r>
                              <w:bookmarkStart w:id="0" w:name="_Hlk518237771"/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op系统开发，硬件组SaaS 系统，op系统，官网，以及小程序开发。</w:t>
                              </w:r>
                            </w:p>
                            <w:bookmarkEnd w:id="0"/>
                            <w:p>
                              <w:pPr>
                                <w:pStyle w:val="10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szCs w:val="21"/>
                                </w:rPr>
                                <w:t>负责事宜：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负责氪空间op客户管理系统开发以及整体架构的微服务化拆分；负责氪空间硬件组的SaaS系统，op系统，官网，以及小程序的设计与开发，以及这些项目的框架搭建和ui组建公共抽离；开发一些开发工具，提高前端同学的开发效率，将重复的工作转为自动化形式。</w:t>
                              </w:r>
                            </w:p>
                            <w:p>
                              <w:pPr>
                                <w:pStyle w:val="1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二．</w:t>
                              </w:r>
                              <w:r>
                                <w:rPr>
                                  <w:rFonts w:hint="eastAsia" w:ascii="黑体" w:hAnsi="黑体" w:eastAsia="黑体"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向溪科技</w:t>
                              </w:r>
                              <w:r>
                                <w:rPr>
                                  <w:rFonts w:hint="eastAsia" w:ascii="黑体" w:hAnsi="黑体" w:eastAsia="黑体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前端实习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—201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10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5"/>
                                </w:numPr>
                                <w:spacing w:line="360" w:lineRule="exact"/>
                                <w:ind w:firstLineChars="0"/>
                                <w:rPr>
                                  <w:rFonts w:ascii="黑体" w:hAnsi="黑体" w:eastAsia="黑体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负责项目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kern w:val="0"/>
                                  <w:szCs w:val="24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kern w:val="0"/>
                                  <w:szCs w:val="24"/>
                                  <w:lang w:val="en-US" w:eastAsia="zh-CN"/>
                                </w:rPr>
                                <w:t>官网和官网手机端</w:t>
                              </w:r>
                            </w:p>
                            <w:p>
                              <w:pPr>
                                <w:pStyle w:val="11"/>
                                <w:spacing w:line="360" w:lineRule="exact"/>
                                <w:ind w:left="420" w:firstLine="0"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szCs w:val="21"/>
                                </w:rPr>
                                <w:t>负责事宜：</w:t>
                              </w:r>
                              <w:r>
                                <w:rPr>
                                  <w:rFonts w:hint="eastAsia" w:ascii="黑体" w:hAnsi="黑体" w:eastAsia="黑体"/>
                                  <w:szCs w:val="21"/>
                                  <w:lang w:val="en-US" w:eastAsia="zh-CN"/>
                                </w:rPr>
                                <w:t>参与官网的设计与页面开发与设计同商议页面设计规范减少，开发和设计同学的工作量。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76200" y="-18396"/>
                            <a:ext cx="1136650" cy="386324"/>
                            <a:chOff x="0" y="-18396"/>
                            <a:chExt cx="1136650" cy="386324"/>
                          </a:xfrm>
                        </wpg:grpSpPr>
                        <wps:wsp>
                          <wps:cNvPr id="44" name="文本框 40"/>
                          <wps:cNvSpPr txBox="1"/>
                          <wps:spPr>
                            <a:xfrm>
                              <a:off x="107950" y="-18396"/>
                              <a:ext cx="1028700" cy="3863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黑体" w:hAnsi="黑体" w:eastAsia="黑体"/>
                                    <w:b/>
                                    <w:color w:val="000000" w:themeColor="text1"/>
                                    <w:sz w:val="28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color w:val="000000" w:themeColor="text1"/>
                                    <w:sz w:val="28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color w:val="000000" w:themeColor="text1"/>
                                    <w:sz w:val="28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88900"/>
                              <a:ext cx="137160" cy="1460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1pt;margin-top:222.75pt;height:234.9pt;width:367.7pt;z-index:494128128;mso-width-relative:page;mso-height-relative:page;" coordorigin="0,-18396" coordsize="4669790,3324084" o:gfxdata="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4+yxY9wAAAAMAQAADwAAAAAAAAABACAA&#10;AAAiAAAAZHJzL2Rvd25yZXYueG1sUEsBAhQAFAAAAAgAh07iQELpqhSYAwAAZAwAAA4AAAAAAAAA&#10;AQAgAAAAKwEAAGRycy9lMm9Eb2MueG1sUEsFBgAAAAAGAAYAWQEAADUHAAAAAA==&#10;">
                <o:lock v:ext="edit" aspectratio="f"/>
                <v:shape id="_x0000_s1026" o:spid="_x0000_s1026" o:spt="202" type="#_x0000_t202" style="position:absolute;left:0;top:412750;height:2892938;width:4669790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10"/>
                          <w:snapToGrid w:val="0"/>
                          <w:ind w:firstLine="0" w:firstLineChars="0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一．</w:t>
                        </w:r>
                        <w:r>
                          <w:rPr>
                            <w:rFonts w:hint="eastAsia" w:ascii="黑体" w:hAnsi="黑体" w:eastAsia="黑体"/>
                            <w:bCs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氪空间</w:t>
                        </w:r>
                        <w:r>
                          <w:rPr>
                            <w:rFonts w:hint="eastAsia" w:ascii="黑体" w:hAnsi="黑体" w:eastAsia="黑体"/>
                            <w:bCs/>
                            <w:color w:val="25476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/>
                            <w:bCs/>
                            <w:color w:val="25476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 w:ascii="黑体" w:hAnsi="黑体" w:eastAsia="黑体"/>
                            <w:bCs/>
                            <w:color w:val="254764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前端开发</w:t>
                        </w:r>
                        <w:r>
                          <w:rPr>
                            <w:rFonts w:ascii="黑体" w:hAnsi="黑体" w:eastAsia="黑体"/>
                            <w:bCs/>
                            <w:color w:val="254764"/>
                            <w:sz w:val="24"/>
                            <w:szCs w:val="24"/>
                          </w:rPr>
                          <w:t xml:space="preserve">     </w:t>
                        </w:r>
                        <w:r>
                          <w:rPr>
                            <w:rFonts w:hint="eastAsia" w:ascii="黑体" w:hAnsi="黑体" w:eastAsia="黑体"/>
                            <w:bCs/>
                            <w:color w:val="254764"/>
                            <w:sz w:val="24"/>
                            <w:szCs w:val="24"/>
                            <w:lang w:val="en-US" w:eastAsia="zh-CN"/>
                          </w:rPr>
                          <w:t xml:space="preserve">                 </w:t>
                        </w: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11</w:t>
                        </w: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—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至今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负责项目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：</w:t>
                        </w:r>
                        <w:bookmarkStart w:id="0" w:name="_Hlk518237771"/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op系统开发，硬件组SaaS 系统，op系统，官网，以及小程序开发。</w:t>
                        </w:r>
                      </w:p>
                      <w:bookmarkEnd w:id="0"/>
                      <w:p>
                        <w:pPr>
                          <w:pStyle w:val="10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/>
                            <w:szCs w:val="21"/>
                          </w:rPr>
                          <w:t>负责事宜：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负责氪空间op客户管理系统开发以及整体架构的微服务化拆分；负责氪空间硬件组的SaaS系统，op系统，官网，以及小程序的设计与开发，以及这些项目的框架搭建和ui组建公共抽离；开发一些开发工具，提高前端同学的开发效率，将重复的工作转为自动化形式。</w:t>
                        </w:r>
                      </w:p>
                      <w:p>
                        <w:pPr>
                          <w:pStyle w:val="10"/>
                          <w:snapToGrid w:val="0"/>
                          <w:ind w:firstLine="0" w:firstLineChars="0"/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二．</w:t>
                        </w:r>
                        <w:r>
                          <w:rPr>
                            <w:rFonts w:hint="eastAsia" w:ascii="黑体" w:hAnsi="黑体" w:eastAsia="黑体"/>
                            <w:bCs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向溪科技</w:t>
                        </w:r>
                        <w:r>
                          <w:rPr>
                            <w:rFonts w:hint="eastAsia" w:ascii="黑体" w:hAnsi="黑体" w:eastAsia="黑体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前端实习</w:t>
                        </w: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                  </w:t>
                        </w: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7</w:t>
                        </w: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—201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10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5"/>
                          </w:numPr>
                          <w:spacing w:line="360" w:lineRule="exact"/>
                          <w:ind w:firstLineChars="0"/>
                          <w:rPr>
                            <w:rFonts w:ascii="黑体" w:hAnsi="黑体" w:eastAsia="黑体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负责项目</w:t>
                        </w:r>
                        <w:r>
                          <w:rPr>
                            <w:rFonts w:hint="eastAsia" w:ascii="微软雅黑" w:hAnsi="微软雅黑" w:eastAsia="微软雅黑" w:cs="宋体"/>
                            <w:kern w:val="0"/>
                            <w:szCs w:val="24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宋体"/>
                            <w:kern w:val="0"/>
                            <w:szCs w:val="24"/>
                            <w:lang w:val="en-US" w:eastAsia="zh-CN"/>
                          </w:rPr>
                          <w:t>官网和官网手机端</w:t>
                        </w:r>
                      </w:p>
                      <w:p>
                        <w:pPr>
                          <w:pStyle w:val="11"/>
                          <w:spacing w:line="360" w:lineRule="exact"/>
                          <w:ind w:left="420" w:firstLine="0"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/>
                            <w:szCs w:val="21"/>
                          </w:rPr>
                          <w:t>负责事宜：</w:t>
                        </w:r>
                        <w:r>
                          <w:rPr>
                            <w:rFonts w:hint="eastAsia" w:ascii="黑体" w:hAnsi="黑体" w:eastAsia="黑体"/>
                            <w:szCs w:val="21"/>
                            <w:lang w:val="en-US" w:eastAsia="zh-CN"/>
                          </w:rPr>
                          <w:t>参与官网的设计与页面开发与设计同商议页面设计规范减少，开发和设计同学的工作量。</w:t>
                        </w:r>
                      </w:p>
                    </w:txbxContent>
                  </v:textbox>
                </v:shape>
                <v:group id="_x0000_s1026" o:spid="_x0000_s1026" o:spt="203" style="position:absolute;left:76200;top:-18396;height:386324;width:1136650;" coordorigin="0,-18396" coordsize="1136650,386324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40" o:spid="_x0000_s1026" o:spt="202" type="#_x0000_t202" style="position:absolute;left:107950;top:-18396;height:386324;width:1028700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黑体" w:hAnsi="黑体" w:eastAsia="黑体"/>
                              <w:b/>
                              <w:color w:val="000000" w:themeColor="text1"/>
                              <w:sz w:val="28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color w:val="000000" w:themeColor="text1"/>
                              <w:sz w:val="28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工作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000000" w:themeColor="text1"/>
                              <w:sz w:val="28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88900;height:146050;width:137160;v-text-anchor:middle;" fillcolor="#000000 [3213]" filled="t" stroked="t" coordsize="21600,21600" o:gfxdata="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LayL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49406976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1941195</wp:posOffset>
                </wp:positionV>
                <wp:extent cx="2608580" cy="1880235"/>
                <wp:effectExtent l="4445" t="4445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8580" cy="1880235"/>
                          <a:chOff x="2289" y="4694"/>
                          <a:chExt cx="2843" cy="2912"/>
                        </a:xfrm>
                      </wpg:grpSpPr>
                      <wps:wsp>
                        <wps:cNvPr id="23" name="文本框 23"/>
                        <wps:cNvSpPr txBox="1"/>
                        <wps:spPr>
                          <a:xfrm>
                            <a:off x="2316" y="5274"/>
                            <a:ext cx="2816" cy="23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40" w:lineRule="auto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年龄：2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  <w:p>
                              <w:pPr>
                                <w:snapToGrid w:val="0"/>
                                <w:spacing w:line="24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学历：本科</w:t>
                              </w:r>
                            </w:p>
                            <w:p>
                              <w:pPr>
                                <w:snapToGrid w:val="0"/>
                                <w:spacing w:line="240" w:lineRule="auto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籍贯：河南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洛阳</w:t>
                              </w:r>
                            </w:p>
                            <w:p>
                              <w:pPr>
                                <w:snapToGrid w:val="0"/>
                                <w:spacing w:line="24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政治面貌：团员</w:t>
                              </w:r>
                            </w:p>
                            <w:p>
                              <w:pPr>
                                <w:snapToGrid w:val="0"/>
                                <w:spacing w:line="240" w:lineRule="auto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电话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: 15711367521</w:t>
                              </w:r>
                            </w:p>
                            <w:p>
                              <w:pPr>
                                <w:snapToGrid w:val="0"/>
                                <w:spacing w:line="240" w:lineRule="auto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邮箱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: 15711367521@163.com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Cs w:val="21"/>
                                  <w:lang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auto"/>
                                <w:ind w:left="420" w:leftChars="20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文本框 27"/>
                        <wps:cNvSpPr txBox="1"/>
                        <wps:spPr>
                          <a:xfrm>
                            <a:off x="2289" y="4694"/>
                            <a:ext cx="2541" cy="4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b/>
                                  <w:bCs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sz w:val="28"/>
                                  <w:szCs w:val="24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pt;margin-top:152.85pt;height:148.05pt;width:205.4pt;z-index:494069760;mso-width-relative:page;mso-height-relative:page;" coordorigin="2289,4694" coordsize="2843,2912" o:gfxdata="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v7VNy2wAAAAsBAAAPAAAAAAAA&#10;AAEAIAAAACIAAABkcnMvZG93bnJldi54bWxQSwECFAAUAAAACACHTuJAOQUjdPMCAABFCAAADgAA&#10;AAAAAAABACAAAAAqAQAAZHJzL2Uyb0RvYy54bWxQSwUGAAAAAAYABgBZAQAAjwYAAAAA&#10;">
                <o:lock v:ext="edit" aspectratio="f"/>
                <v:shape id="_x0000_s1026" o:spid="_x0000_s1026" o:spt="202" type="#_x0000_t202" style="position:absolute;left:2316;top:5274;height:2332;width:2816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40" w:lineRule="auto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年龄：2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5</w:t>
                        </w:r>
                      </w:p>
                      <w:p>
                        <w:pPr>
                          <w:snapToGrid w:val="0"/>
                          <w:spacing w:line="24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学历：本科</w:t>
                        </w:r>
                      </w:p>
                      <w:p>
                        <w:pPr>
                          <w:snapToGrid w:val="0"/>
                          <w:spacing w:line="240" w:lineRule="auto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籍贯：河南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洛阳</w:t>
                        </w:r>
                      </w:p>
                      <w:p>
                        <w:pPr>
                          <w:snapToGrid w:val="0"/>
                          <w:spacing w:line="24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政治面貌：团员</w:t>
                        </w:r>
                      </w:p>
                      <w:p>
                        <w:pPr>
                          <w:snapToGrid w:val="0"/>
                          <w:spacing w:line="240" w:lineRule="auto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电话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: 15711367521</w:t>
                        </w:r>
                      </w:p>
                      <w:p>
                        <w:pPr>
                          <w:snapToGrid w:val="0"/>
                          <w:spacing w:line="240" w:lineRule="auto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邮箱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: 15711367521@163.com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Cs w:val="21"/>
                            <w:lang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auto"/>
                          <w:ind w:left="420" w:leftChars="20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27" o:spid="_x0000_s1026" o:spt="202" type="#_x0000_t202" style="position:absolute;left:2289;top:4694;height:486;width:2541;" fillcolor="#FFFFFF [3212]" filled="t" stroked="t" coordsize="21600,21600" o:gfxdata="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vc2S5AAAA3AAA&#10;AA8AAAAAAAAAAQAgAAAAIgAAAGRycy9kb3ducmV2LnhtbFBLAQIUABQAAAAIAIdO4kAzLwWeOwAA&#10;ADkAAAAQAAAAAAAAAAEAIAAAAAgBAABkcnMvc2hhcGV4bWwueG1sUEsFBgAAAAAGAAYAWwEAALID&#10;AAAAAA==&#10;">
                  <v:fill on="t" focussize="0,0"/>
                  <v:stroke weight="0.2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黑体" w:hAnsi="黑体" w:eastAsia="黑体"/>
                            <w:b/>
                            <w:bCs/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sz w:val="28"/>
                            <w:szCs w:val="24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92128" behindDoc="0" locked="0" layoutInCell="1" allowOverlap="1">
                <wp:simplePos x="0" y="0"/>
                <wp:positionH relativeFrom="page">
                  <wp:posOffset>102870</wp:posOffset>
                </wp:positionH>
                <wp:positionV relativeFrom="paragraph">
                  <wp:posOffset>1094740</wp:posOffset>
                </wp:positionV>
                <wp:extent cx="2087245" cy="5556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383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微软雅黑"/>
                                <w:b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b/>
                                <w:sz w:val="32"/>
                                <w:szCs w:val="36"/>
                                <w:lang w:val="en-US" w:eastAsia="zh-CN"/>
                              </w:rPr>
                              <w:t>刘毅豪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1pt;margin-top:86.2pt;height:43.75pt;width:164.35pt;mso-position-horizontal-relative:page;z-index:252592128;mso-width-relative:page;mso-height-relative:page;" filled="f" stroked="f" coordsize="21600,21600" o:gfxdata="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Ou77NwAAAAKAQAADwAAAAAAAAABACAAAAAiAAAAZHJzL2Rvd25yZXYueG1sUEsBAhQAFAAAAAgA&#10;h07iQDlKFaM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微软雅黑"/>
                          <w:b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b/>
                          <w:sz w:val="32"/>
                          <w:szCs w:val="36"/>
                          <w:lang w:val="en-US" w:eastAsia="zh-CN"/>
                        </w:rPr>
                        <w:t>刘毅豪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1628544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1539240</wp:posOffset>
                </wp:positionV>
                <wp:extent cx="1713865" cy="359410"/>
                <wp:effectExtent l="0" t="0" r="0" b="0"/>
                <wp:wrapNone/>
                <wp:docPr id="12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黑体" w:hAnsi="黑体" w:eastAsia="黑体"/>
                                <w:color w:val="767171" w:themeColor="background2" w:themeShade="8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28"/>
                                <w:szCs w:val="32"/>
                              </w:rPr>
                              <w:t>求职意向：</w:t>
                            </w:r>
                            <w:r>
                              <w:rPr>
                                <w:rFonts w:hint="eastAsia" w:ascii="黑体" w:hAnsi="黑体" w:eastAsia="黑体"/>
                                <w:color w:val="767171" w:themeColor="background2" w:themeShade="80"/>
                                <w:sz w:val="28"/>
                                <w:szCs w:val="32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25.7pt;margin-top:121.2pt;height:28.3pt;width:134.95pt;mso-wrap-style:none;z-index:331628544;mso-width-relative:page;mso-height-relative:page;" filled="f" stroked="f" coordsize="21600,21600" o:gfxdata="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QXVr9kAAAALAQAADwAAAAAAAAABACAAAAAiAAAAZHJzL2Rvd25yZXYueG1sUEsBAhQAFAAAAAgA&#10;h07iQFx+ilQkAgAAJw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黑体" w:hAnsi="黑体" w:eastAsia="黑体"/>
                          <w:color w:val="767171" w:themeColor="background2" w:themeShade="80"/>
                          <w:sz w:val="28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28"/>
                          <w:szCs w:val="32"/>
                        </w:rPr>
                        <w:t>求职意向：</w:t>
                      </w:r>
                      <w:r>
                        <w:rPr>
                          <w:rFonts w:hint="eastAsia" w:ascii="黑体" w:hAnsi="黑体" w:eastAsia="黑体"/>
                          <w:color w:val="767171" w:themeColor="background2" w:themeShade="80"/>
                          <w:sz w:val="28"/>
                          <w:szCs w:val="32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494110720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7118350</wp:posOffset>
                </wp:positionV>
                <wp:extent cx="465455" cy="375920"/>
                <wp:effectExtent l="0" t="19050" r="10795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" cy="375965"/>
                          <a:chOff x="0" y="-22004"/>
                          <a:chExt cx="599951" cy="462280"/>
                        </a:xfrm>
                      </wpg:grpSpPr>
                      <wps:wsp>
                        <wps:cNvPr id="57" name="椭圆 57"/>
                        <wps:cNvSpPr/>
                        <wps:spPr>
                          <a:xfrm>
                            <a:off x="0" y="171627"/>
                            <a:ext cx="132899" cy="1358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椭圆 58"/>
                        <wps:cNvSpPr/>
                        <wps:spPr>
                          <a:xfrm>
                            <a:off x="463224" y="171488"/>
                            <a:ext cx="136727" cy="1320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弧形 59"/>
                        <wps:cNvSpPr/>
                        <wps:spPr>
                          <a:xfrm rot="16200000">
                            <a:off x="72438" y="-30397"/>
                            <a:ext cx="462280" cy="479065"/>
                          </a:xfrm>
                          <a:prstGeom prst="arc">
                            <a:avLst>
                              <a:gd name="adj1" fmla="val 15596329"/>
                              <a:gd name="adj2" fmla="val 6050375"/>
                            </a:avLst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6pt;margin-top:560.5pt;height:29.6pt;width:36.65pt;z-index:494110720;mso-width-relative:page;mso-height-relative:page;" coordorigin="0,-22004" coordsize="599951,462280" o:gfxdata="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Ao+rudsAAAANAQAADwAAAAAAAAABACAAAAAiAAAAZHJzL2Rvd25y&#10;ZXYueG1sUEsBAhQAFAAAAAgAh07iQG3vv+3DAwAA3QwAAA4AAAAAAAAAAQAgAAAAKgEAAGRycy9l&#10;Mm9Eb2MueG1sUEsFBgAAAAAGAAYAWQEAAF8HAAAAAA==&#10;">
                <o:lock v:ext="edit" aspectratio="f"/>
                <v:shape id="_x0000_s1026" o:spid="_x0000_s1026" o:spt="3" type="#_x0000_t3" style="position:absolute;left:0;top:171627;height:135890;width:132899;v-text-anchor:middle;" fillcolor="#FFFFFF [3212]" filled="t" stroked="t" coordsize="21600,21600" o:gfxdata="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5/ph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A6A6A6 [2092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63224;top:171488;height:132095;width:136727;v-text-anchor:middle;" fillcolor="#FFFFFF [3212]" filled="t" stroked="t" coordsize="21600,21600" o:gfxdata="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+AyZ7gAAADb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A6A6A6 [2092]" miterlimit="8" joinstyle="miter"/>
                  <v:imagedata o:title=""/>
                  <o:lock v:ext="edit" aspectratio="f"/>
                </v:shape>
                <v:shape id="_x0000_s1026" o:spid="_x0000_s1026" style="position:absolute;left:72438;top:-30397;height:479065;width:462280;rotation:-5898240f;v-text-anchor:middle;" filled="f" stroked="t" coordsize="462280,479065" o:gfxdata="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PfDW/&#10;AAAA2wAAAA8AAAAAAAAAAQAgAAAAIgAAAGRycy9kb3ducmV2LnhtbFBLAQIUABQAAAAIAIdO4kAz&#10;LwWeOwAAADkAAAAQAAAAAAAAAAEAIAAAAA4BAABkcnMvc2hhcGV4bWwueG1sUEsFBgAAAAAGAAYA&#10;WwEAALgDAAAAAA==&#10;" path="m189340,3949c202869,1343,216852,0,231139,0c358794,0,462279,107242,462279,239532c462279,371822,358794,479064,231139,479064c215705,479064,200624,477496,186107,474521l231140,239532xnsem189340,3949c202869,1343,216852,0,231139,0c358794,0,462279,107242,462279,239532c462279,371822,358794,479064,231139,479064c215705,479064,200624,477496,186107,474521nfe">
                  <v:path o:connectlocs="189340,3949;231140,239532;186152,474484" o:connectangles="155,165,174"/>
                  <v:fill on="f" focussize="0,0"/>
                  <v:stroke weight="1pt" color="#808080 [162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494091264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958215</wp:posOffset>
                </wp:positionV>
                <wp:extent cx="465455" cy="375920"/>
                <wp:effectExtent l="0" t="19050" r="1079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" cy="375965"/>
                          <a:chOff x="0" y="-22004"/>
                          <a:chExt cx="599951" cy="462280"/>
                        </a:xfrm>
                      </wpg:grpSpPr>
                      <wps:wsp>
                        <wps:cNvPr id="27" name="椭圆 27"/>
                        <wps:cNvSpPr/>
                        <wps:spPr>
                          <a:xfrm>
                            <a:off x="0" y="171627"/>
                            <a:ext cx="132899" cy="1358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椭圆 29"/>
                        <wps:cNvSpPr/>
                        <wps:spPr>
                          <a:xfrm>
                            <a:off x="463224" y="171488"/>
                            <a:ext cx="136727" cy="1320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弧形 36"/>
                        <wps:cNvSpPr/>
                        <wps:spPr>
                          <a:xfrm rot="16200000">
                            <a:off x="72438" y="-30397"/>
                            <a:ext cx="462280" cy="479065"/>
                          </a:xfrm>
                          <a:prstGeom prst="arc">
                            <a:avLst>
                              <a:gd name="adj1" fmla="val 15596329"/>
                              <a:gd name="adj2" fmla="val 6050375"/>
                            </a:avLst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1pt;margin-top:75.45pt;height:29.6pt;width:36.65pt;z-index:494091264;mso-width-relative:page;mso-height-relative:page;" coordorigin="0,-22004" coordsize="599951,462280" o:gfxdata="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2ZYt59oAAAALAQAADwAAAAAAAAABACAAAAAiAAAAZHJzL2Rvd25y&#10;ZXYueG1sUEsBAhQAFAAAAAgAh07iQDofq1fEAwAA3QwAAA4AAAAAAAAAAQAgAAAAKQEAAGRycy9l&#10;Mm9Eb2MueG1sUEsFBgAAAAAGAAYAWQEAAF8HAAAAAA==&#10;">
                <o:lock v:ext="edit" aspectratio="f"/>
                <v:shape id="_x0000_s1026" o:spid="_x0000_s1026" o:spt="3" type="#_x0000_t3" style="position:absolute;left:0;top:171627;height:135890;width:132899;v-text-anchor:middle;" fillcolor="#FFFFFF [3212]" filled="t" stroked="t" coordsize="21600,21600" o:gfxdata="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nVaL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A6A6A6 [2092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63224;top:171488;height:132095;width:136727;v-text-anchor:middle;" fillcolor="#FFFFFF [3212]" filled="t" stroked="t" coordsize="21600,21600" o:gfxdata="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rkgb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A6A6A6 [2092]" miterlimit="8" joinstyle="miter"/>
                  <v:imagedata o:title=""/>
                  <o:lock v:ext="edit" aspectratio="f"/>
                </v:shape>
                <v:shape id="_x0000_s1026" o:spid="_x0000_s1026" style="position:absolute;left:72438;top:-30397;height:479065;width:462280;rotation:-5898240f;v-text-anchor:middle;" filled="f" stroked="t" coordsize="462280,479065" o:gfxdata="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jw3n&#10;wAAAANsAAAAPAAAAAAAAAAEAIAAAACIAAABkcnMvZG93bnJldi54bWxQSwECFAAUAAAACACHTuJA&#10;My8FnjsAAAA5AAAAEAAAAAAAAAABACAAAAAPAQAAZHJzL3NoYXBleG1sLnhtbFBLBQYAAAAABgAG&#10;AFsBAAC5AwAAAAA=&#10;" path="m189340,3949c202869,1343,216852,0,231139,0c358794,0,462279,107242,462279,239532c462279,371822,358794,479064,231139,479064c215705,479064,200624,477496,186107,474521l231140,239532xnsem189340,3949c202869,1343,216852,0,231139,0c358794,0,462279,107242,462279,239532c462279,371822,358794,479064,231139,479064c215705,479064,200624,477496,186107,474521nfe">
                  <v:path o:connectlocs="189340,3949;231140,239532;186152,474484" o:connectangles="155,165,174"/>
                  <v:fill on="f" focussize="0,0"/>
                  <v:stroke weight="1pt" color="#808080 [162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汉仪全唐诗简">
    <w:altName w:val="宋体"/>
    <w:panose1 w:val="020B0602010101010101"/>
    <w:charset w:val="86"/>
    <w:family w:val="roman"/>
    <w:pitch w:val="default"/>
    <w:sig w:usb0="00000000" w:usb1="00000000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79E"/>
    <w:multiLevelType w:val="multilevel"/>
    <w:tmpl w:val="0034679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8DA01C7"/>
    <w:multiLevelType w:val="singleLevel"/>
    <w:tmpl w:val="18DA01C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CA57602"/>
    <w:multiLevelType w:val="multilevel"/>
    <w:tmpl w:val="2CA57602"/>
    <w:lvl w:ilvl="0" w:tentative="0">
      <w:start w:val="1"/>
      <w:numFmt w:val="bullet"/>
      <w:lvlText w:val=""/>
      <w:lvlJc w:val="left"/>
      <w:pPr>
        <w:ind w:left="227" w:hanging="227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377CA7"/>
    <w:multiLevelType w:val="multilevel"/>
    <w:tmpl w:val="5F377CA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565298D"/>
    <w:multiLevelType w:val="multilevel"/>
    <w:tmpl w:val="6565298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952CC4"/>
    <w:rsid w:val="00000C26"/>
    <w:rsid w:val="00037B47"/>
    <w:rsid w:val="00074353"/>
    <w:rsid w:val="00094356"/>
    <w:rsid w:val="00095A65"/>
    <w:rsid w:val="000B5F44"/>
    <w:rsid w:val="000C6524"/>
    <w:rsid w:val="000C6A71"/>
    <w:rsid w:val="000E37CA"/>
    <w:rsid w:val="000E471C"/>
    <w:rsid w:val="000F3218"/>
    <w:rsid w:val="00132739"/>
    <w:rsid w:val="00132827"/>
    <w:rsid w:val="00172C13"/>
    <w:rsid w:val="001B6051"/>
    <w:rsid w:val="00235725"/>
    <w:rsid w:val="00271895"/>
    <w:rsid w:val="002868B6"/>
    <w:rsid w:val="002908A9"/>
    <w:rsid w:val="002A5F85"/>
    <w:rsid w:val="002E4051"/>
    <w:rsid w:val="00304ACE"/>
    <w:rsid w:val="00354431"/>
    <w:rsid w:val="00371F62"/>
    <w:rsid w:val="003912C5"/>
    <w:rsid w:val="003C7E73"/>
    <w:rsid w:val="003D759E"/>
    <w:rsid w:val="00425B98"/>
    <w:rsid w:val="00466472"/>
    <w:rsid w:val="00471206"/>
    <w:rsid w:val="004B485A"/>
    <w:rsid w:val="0051662A"/>
    <w:rsid w:val="00555494"/>
    <w:rsid w:val="005778FF"/>
    <w:rsid w:val="00583F0D"/>
    <w:rsid w:val="00592C9A"/>
    <w:rsid w:val="005B56B6"/>
    <w:rsid w:val="00650341"/>
    <w:rsid w:val="00651622"/>
    <w:rsid w:val="006656F9"/>
    <w:rsid w:val="006732EF"/>
    <w:rsid w:val="006953E5"/>
    <w:rsid w:val="006B3389"/>
    <w:rsid w:val="006E53B7"/>
    <w:rsid w:val="00775C0D"/>
    <w:rsid w:val="00786915"/>
    <w:rsid w:val="007C7BDD"/>
    <w:rsid w:val="007D407B"/>
    <w:rsid w:val="007D4148"/>
    <w:rsid w:val="007F6360"/>
    <w:rsid w:val="0084113A"/>
    <w:rsid w:val="00847D81"/>
    <w:rsid w:val="0085789A"/>
    <w:rsid w:val="008646DB"/>
    <w:rsid w:val="00880686"/>
    <w:rsid w:val="008850B1"/>
    <w:rsid w:val="00891631"/>
    <w:rsid w:val="0089653A"/>
    <w:rsid w:val="008A17B4"/>
    <w:rsid w:val="008A7674"/>
    <w:rsid w:val="008D7E77"/>
    <w:rsid w:val="00906E5D"/>
    <w:rsid w:val="00921E2E"/>
    <w:rsid w:val="00954150"/>
    <w:rsid w:val="009933AB"/>
    <w:rsid w:val="009E7C12"/>
    <w:rsid w:val="009F4DE5"/>
    <w:rsid w:val="009F4EC7"/>
    <w:rsid w:val="009F5784"/>
    <w:rsid w:val="009F7131"/>
    <w:rsid w:val="00A010B5"/>
    <w:rsid w:val="00A73A69"/>
    <w:rsid w:val="00AC1F1B"/>
    <w:rsid w:val="00AD3E54"/>
    <w:rsid w:val="00AE002A"/>
    <w:rsid w:val="00B12651"/>
    <w:rsid w:val="00B57DF2"/>
    <w:rsid w:val="00BA26E0"/>
    <w:rsid w:val="00BC50B6"/>
    <w:rsid w:val="00C27F43"/>
    <w:rsid w:val="00C365BE"/>
    <w:rsid w:val="00C37FEE"/>
    <w:rsid w:val="00C71FB8"/>
    <w:rsid w:val="00C74E7B"/>
    <w:rsid w:val="00C74E91"/>
    <w:rsid w:val="00C8189C"/>
    <w:rsid w:val="00C83EF4"/>
    <w:rsid w:val="00C87FDF"/>
    <w:rsid w:val="00C923C0"/>
    <w:rsid w:val="00CA6E5C"/>
    <w:rsid w:val="00CB0F92"/>
    <w:rsid w:val="00CD3C6D"/>
    <w:rsid w:val="00CE5638"/>
    <w:rsid w:val="00CF7C0E"/>
    <w:rsid w:val="00D47579"/>
    <w:rsid w:val="00DA6EF7"/>
    <w:rsid w:val="00DB7197"/>
    <w:rsid w:val="00DC6A31"/>
    <w:rsid w:val="00DF72CB"/>
    <w:rsid w:val="00E40D4B"/>
    <w:rsid w:val="00E679D1"/>
    <w:rsid w:val="00E9436D"/>
    <w:rsid w:val="00ED58D4"/>
    <w:rsid w:val="00EF4D96"/>
    <w:rsid w:val="00F0138D"/>
    <w:rsid w:val="00F0223C"/>
    <w:rsid w:val="00F10704"/>
    <w:rsid w:val="00F120E5"/>
    <w:rsid w:val="00F25B4C"/>
    <w:rsid w:val="00F534A3"/>
    <w:rsid w:val="00F56ABF"/>
    <w:rsid w:val="00F60C02"/>
    <w:rsid w:val="00F761C2"/>
    <w:rsid w:val="00F77EA4"/>
    <w:rsid w:val="00F91806"/>
    <w:rsid w:val="00FD545C"/>
    <w:rsid w:val="00FE67CC"/>
    <w:rsid w:val="00FF0BFF"/>
    <w:rsid w:val="06F82D61"/>
    <w:rsid w:val="08615714"/>
    <w:rsid w:val="08F802B2"/>
    <w:rsid w:val="0B0F3964"/>
    <w:rsid w:val="0F2C0974"/>
    <w:rsid w:val="14305CF1"/>
    <w:rsid w:val="1AEA315C"/>
    <w:rsid w:val="1C3428CE"/>
    <w:rsid w:val="1D703449"/>
    <w:rsid w:val="22CF1623"/>
    <w:rsid w:val="291F0A05"/>
    <w:rsid w:val="2EBD4347"/>
    <w:rsid w:val="36137470"/>
    <w:rsid w:val="38952CC4"/>
    <w:rsid w:val="3ACA0F96"/>
    <w:rsid w:val="3D0574E0"/>
    <w:rsid w:val="3E1F726B"/>
    <w:rsid w:val="447C5FF8"/>
    <w:rsid w:val="4CE27B6E"/>
    <w:rsid w:val="4D622F85"/>
    <w:rsid w:val="4EAB4426"/>
    <w:rsid w:val="55EB4F44"/>
    <w:rsid w:val="65B572A8"/>
    <w:rsid w:val="65BF3E08"/>
    <w:rsid w:val="68B81DD1"/>
    <w:rsid w:val="69CF27FE"/>
    <w:rsid w:val="6CCC7DFA"/>
    <w:rsid w:val="74CF6967"/>
    <w:rsid w:val="770D1F7D"/>
    <w:rsid w:val="79B91654"/>
    <w:rsid w:val="79DD158C"/>
    <w:rsid w:val="7ADE5FE1"/>
    <w:rsid w:val="7E98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宋体" w:cs="Times New Roman"/>
      <w:kern w:val="0"/>
      <w:sz w:val="24"/>
      <w:szCs w:val="20"/>
    </w:rPr>
  </w:style>
  <w:style w:type="character" w:styleId="8">
    <w:name w:val="Hyperlink"/>
    <w:basedOn w:val="7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未处理的提及1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未处理的提及2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页眉 字符"/>
    <w:basedOn w:val="7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hailiu\AppData\Roaming\kingsoft\office6\templates\download\1eea735d-9e01-b2aa-7302-e0a97f7573af\&#25216;&#26415;&#31867;&#31616;&#2138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65F273-699B-426D-9721-DD9F099F52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技术类简历模板.docx</Template>
  <Pages>1</Pages>
  <Words>0</Words>
  <Characters>0</Characters>
  <Lines>1</Lines>
  <Paragraphs>1</Paragraphs>
  <TotalTime>15</TotalTime>
  <ScaleCrop>false</ScaleCrop>
  <LinksUpToDate>false</LinksUpToDate>
  <CharactersWithSpaces>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2019-02-18T01:29:00Z</dcterms:created>
  <dc:creator>刘毅豪</dc:creator>
  <cp:lastModifiedBy>刘毅豪</cp:lastModifiedBy>
  <dcterms:modified xsi:type="dcterms:W3CDTF">2019-02-18T02:36:30Z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