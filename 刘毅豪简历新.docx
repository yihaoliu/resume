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2590080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-264160</wp:posOffset>
                </wp:positionV>
                <wp:extent cx="5149850" cy="11315700"/>
                <wp:effectExtent l="6350" t="6350" r="10160" b="1651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970" cy="11315700"/>
                        </a:xfrm>
                        <a:prstGeom prst="roundRect">
                          <a:avLst>
                            <a:gd name="adj" fmla="val 340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style="position:absolute;left:0pt;margin-left:143.35pt;margin-top:-20.8pt;height:891pt;width:405.5pt;z-index:252590080;v-text-anchor:middle;mso-width-relative:page;mso-height-relative:page;" fillcolor="#FFFFFF [3212]" filled="t" stroked="t" coordsize="21600,21600" arcsize="0.0340277777777778" o:gfxdata="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9JwNPb&#10;AAAADQEAAA8AAAAAAAAAAQAgAAAAIgAAAGRycy9kb3ducmV2LnhtbFBLAQIUABQAAAAIAIdO4kCR&#10;wXYkjwIAAAIFAAAOAAAAAAAAAAEAIAAAACoBAABkcnMvZTJvRG9jLnhtbFBLBQYAAAAABgAGAFkB&#10;AAArBgAAAAA=&#10;">
                <v:fill on="t" focussize="0,0"/>
                <v:stroke weight="1pt" color="#A6A6A6 [2092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136320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-117475</wp:posOffset>
                </wp:positionV>
                <wp:extent cx="4739005" cy="233680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9005" cy="2336800"/>
                          <a:chOff x="-62865" y="7362"/>
                          <a:chExt cx="4739005" cy="2084052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349250"/>
                            <a:ext cx="4676140" cy="1742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auto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  <w:lang w:val="en-US" w:eastAsia="zh-CN"/>
                                </w:rPr>
                                <w:t>使用html5,css3,了es6规范，开发空间官网h5页面以及活动页面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auto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  <w:lang w:val="en-US" w:eastAsia="zh-CN"/>
                                </w:rPr>
                                <w:t>使用vue框架+iview组件库1年多，期间封装过人员选择组件，富文本编辑器组件，下拉组件，表格无限加载组件等多个组件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auto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  <w:lang w:val="en-US" w:eastAsia="zh-CN"/>
                                </w:rPr>
                                <w:t>通过vue-cli生成vue工程项目并持续维护工程项目的健壮性和扩展性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auto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  <w:lang w:val="en-US" w:eastAsia="zh-CN"/>
                                </w:rPr>
                                <w:t>使用react框架开发一年多，同时持续维护内部react组件库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auto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  <w:lang w:val="en-US" w:eastAsia="zh-CN"/>
                                </w:rPr>
                                <w:t>氪空间小程序开发，novoiot小程序的开发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auto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  <w:lang w:val="en-US" w:eastAsia="zh-CN"/>
                                </w:rPr>
                                <w:t>使用gojs开发平面图功能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auto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  <w:lang w:val="en-US" w:eastAsia="zh-CN"/>
                                </w:rPr>
                                <w:t>熟练使用git进行代码管理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熟练使用HTML5 和CSS3进行项目开发</w:t>
                              </w:r>
                            </w:p>
                            <w:p>
                              <w:pPr>
                                <w:pStyle w:val="11"/>
                                <w:spacing w:line="360" w:lineRule="exact"/>
                                <w:ind w:left="420" w:firstLine="0"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文本框 40"/>
                        <wps:cNvSpPr txBox="1"/>
                        <wps:spPr>
                          <a:xfrm>
                            <a:off x="-62865" y="7362"/>
                            <a:ext cx="1028065" cy="368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b/>
                                  <w:color w:val="000000" w:themeColor="text1"/>
                                  <w:sz w:val="28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color w:val="000000" w:themeColor="text1"/>
                                  <w:sz w:val="28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85pt;margin-top:-9.25pt;height:184pt;width:373.15pt;z-index:494136320;mso-width-relative:page;mso-height-relative:page;" coordorigin="-62865,7362" coordsize="4739005,2084052" o:gfxdata="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o4M69tsAAAAMAQAADwAAAAAAAAABACAAAAAiAAAAZHJzL2Rvd25yZXYueG1sUEsBAhQA&#10;FAAAAAgAh07iQJYefX3TAgAACggAAA4AAAAAAAAAAQAgAAAAKgEAAGRycy9lMm9Eb2MueG1sUEsF&#10;BgAAAAAGAAYAWQEAAG8GAAAAAA==&#10;">
                <o:lock v:ext="edit" aspectratio="f"/>
                <v:shape id="_x0000_s1026" o:spid="_x0000_s1026" o:spt="202" type="#_x0000_t202" style="position:absolute;left:0;top:349250;height:1742164;width:467614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auto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</w:rPr>
                          <w:t>熟练</w:t>
                        </w: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  <w:lang w:val="en-US" w:eastAsia="zh-CN"/>
                          </w:rPr>
                          <w:t>使用html5,css3,了es6规范，开发空间官网h5页面以及活动页面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auto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  <w:lang w:val="en-US" w:eastAsia="zh-CN"/>
                          </w:rPr>
                          <w:t>使用vue框架+iview组件库1年多，期间封装过人员选择组件，富文本编辑器组件，下拉组件，表格无限加载组件等多个组件</w:t>
                        </w: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</w:rPr>
                          <w:t>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auto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  <w:lang w:val="en-US" w:eastAsia="zh-CN"/>
                          </w:rPr>
                          <w:t>通过vue-cli生成vue工程项目并持续维护工程项目的健壮性和扩展性</w:t>
                        </w: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</w:rPr>
                          <w:t>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auto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  <w:lang w:val="en-US" w:eastAsia="zh-CN"/>
                          </w:rPr>
                          <w:t>使用react框架开发一年多，同时持续维护内部react组件库</w:t>
                        </w: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</w:rPr>
                          <w:t>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auto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  <w:lang w:val="en-US" w:eastAsia="zh-CN"/>
                          </w:rPr>
                          <w:t>氪空间小程序开发，novoiot小程序的开发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</w:rPr>
                          <w:t>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auto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  <w:lang w:val="en-US" w:eastAsia="zh-CN"/>
                          </w:rPr>
                          <w:t>使用gojs开发平面图功能</w:t>
                        </w: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</w:rPr>
                          <w:t>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auto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  <w:lang w:val="en-US" w:eastAsia="zh-CN"/>
                          </w:rPr>
                          <w:t>熟练使用git进行代码管理</w:t>
                        </w: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Cs w:val="21"/>
                          </w:rPr>
                          <w:t>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熟练使用HTML5 和CSS3进行项目开发</w:t>
                        </w:r>
                      </w:p>
                      <w:p>
                        <w:pPr>
                          <w:pStyle w:val="11"/>
                          <w:spacing w:line="360" w:lineRule="exact"/>
                          <w:ind w:left="420" w:firstLine="0"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40" o:spid="_x0000_s1026" o:spt="202" type="#_x0000_t202" style="position:absolute;left:-62865;top:7362;height:368107;width:1028065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b/>
                            <w:color w:val="000000" w:themeColor="text1"/>
                            <w:sz w:val="28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color w:val="000000" w:themeColor="text1"/>
                            <w:sz w:val="28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职业技能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page">
                  <wp:posOffset>112395</wp:posOffset>
                </wp:positionH>
                <wp:positionV relativeFrom="paragraph">
                  <wp:posOffset>-271145</wp:posOffset>
                </wp:positionV>
                <wp:extent cx="2106930" cy="10456545"/>
                <wp:effectExtent l="0" t="0" r="26670" b="2095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0456545"/>
                        </a:xfrm>
                        <a:prstGeom prst="roundRect">
                          <a:avLst>
                            <a:gd name="adj" fmla="val 843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style="position:absolute;left:0pt;margin-left:8.85pt;margin-top:-21.35pt;height:823.35pt;width:165.9pt;mso-position-horizontal-relative:page;z-index:252589056;v-text-anchor:middle;mso-width-relative:page;mso-height-relative:page;" fillcolor="#FFFFFF [3212]" filled="t" stroked="t" coordsize="21600,21600" arcsize="0.0843518518518518" o:gfxdata="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Tj9mA&#10;2wAAAAsBAAAPAAAAAAAAAAEAIAAAACIAAABkcnMvZG93bnJldi54bWxQSwECFAAUAAAACACHTuJA&#10;75EdS5ACAAACBQAADgAAAAAAAAABACAAAAAqAQAAZHJzL2Uyb0RvYy54bWxQSwUGAAAAAAYABgBZ&#10;AQAALAYAAAAA&#10;">
                <v:fill on="t" focussize="0,0"/>
                <v:stroke weight="1pt" color="#A6A6A6 [2092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331624448" behindDoc="0" locked="0" layoutInCell="1" allowOverlap="1">
            <wp:simplePos x="0" y="0"/>
            <wp:positionH relativeFrom="margin">
              <wp:posOffset>105410</wp:posOffset>
            </wp:positionH>
            <wp:positionV relativeFrom="paragraph">
              <wp:posOffset>286385</wp:posOffset>
            </wp:positionV>
            <wp:extent cx="1158875" cy="1158240"/>
            <wp:effectExtent l="92075" t="92075" r="105410" b="106045"/>
            <wp:wrapNone/>
            <wp:docPr id="10" name="图片 10" descr="C:\Users\yihailiu\Desktop\微信图片_20190127092248.jpg微信图片_2019012709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yihailiu\Desktop\微信图片_20190127092248.jpg微信图片_2019012709224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949" cy="11582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  <a:effectLst>
                      <a:glow rad="63500">
                        <a:schemeClr val="bg1">
                          <a:lumMod val="65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0" cy="0"/>
            <wp:effectExtent l="0" t="0" r="0" b="0"/>
            <wp:docPr id="28" name="图片 28" descr="生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生日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tabs>
          <w:tab w:val="left" w:pos="3586"/>
        </w:tabs>
      </w:pPr>
      <w:r>
        <w:tab/>
      </w:r>
    </w:p>
    <w:p>
      <w:pPr>
        <w:tabs>
          <w:tab w:val="left" w:pos="3586"/>
        </w:tabs>
        <w:rPr>
          <w:rFonts w:ascii="微软雅黑" w:hAnsi="微软雅黑" w:eastAsia="微软雅黑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494115840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4467860</wp:posOffset>
                </wp:positionV>
                <wp:extent cx="1757045" cy="3482975"/>
                <wp:effectExtent l="5080" t="4445" r="5715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7082" cy="3482671"/>
                          <a:chOff x="17145" y="6807"/>
                          <a:chExt cx="1795780" cy="2349690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17145" y="6807"/>
                            <a:ext cx="1795780" cy="2349690"/>
                            <a:chOff x="3762" y="11083"/>
                            <a:chExt cx="2828" cy="3797"/>
                          </a:xfrm>
                        </wpg:grpSpPr>
                        <wps:wsp>
                          <wps:cNvPr id="65" name="文本框 27"/>
                          <wps:cNvSpPr txBox="1"/>
                          <wps:spPr>
                            <a:xfrm>
                              <a:off x="3762" y="11083"/>
                              <a:ext cx="2789" cy="52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黑体" w:hAnsi="黑体" w:eastAsia="黑体"/>
                                    <w:bCs/>
                                    <w:color w:val="7F7F7F" w:themeColor="background1" w:themeShade="8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Cs/>
                                    <w:sz w:val="28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3769" y="11574"/>
                              <a:ext cx="2821" cy="33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1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对于工作：从事两年多的工作经历造就了严谨负责认真的工作态度，对任何事情具有高度的责任感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pStyle w:val="11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对于技术：对最新的技术保持热情，对于自己不了解的技术快速的进行学习弥补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pStyle w:val="11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对于生活：兴趣广泛，新欢骑行，爬山，也会读一些有趣的书。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7" name="矩形 67"/>
                        <wps:cNvSpPr/>
                        <wps:spPr>
                          <a:xfrm>
                            <a:off x="117091" y="250986"/>
                            <a:ext cx="704164" cy="4626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2pt;margin-top:351.8pt;height:274.25pt;width:138.35pt;z-index:494115840;mso-width-relative:page;mso-height-relative:page;" coordorigin="17145,6807" coordsize="1795780,2349690" o:gfxdata="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Kt4Ov7cAAAADAEAAA8AAAAAAAAAAQAgAAAAIgAAAGRycy9kb3ducmV2Lnht&#10;bFBLAQIUABQAAAAIAIdO4kCg+d2mvQMAAK4MAAAOAAAAAAAAAAEAIAAAACsBAABkcnMvZTJvRG9j&#10;LnhtbFBLBQYAAAAABgAGAFkBAABaBwAAAAA=&#10;">
                <o:lock v:ext="edit" aspectratio="f"/>
                <v:group id="_x0000_s1026" o:spid="_x0000_s1026" o:spt="203" style="position:absolute;left:17145;top:6807;height:2349690;width:1795780;" coordorigin="3762,11083" coordsize="2828,3797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7" o:spid="_x0000_s1026" o:spt="202" type="#_x0000_t202" style="position:absolute;left:3762;top:11083;height:529;width:2789;" fillcolor="#FFFFFF [3212]" filled="t" stroked="t" coordsize="21600,21600" o:gfxdata="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WkE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黑体" w:hAnsi="黑体" w:eastAsia="黑体"/>
                              <w:bCs/>
                              <w:color w:val="7F7F7F" w:themeColor="background1" w:themeShade="8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Cs/>
                              <w:sz w:val="28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769;top:11574;height:3306;width:2821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1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对于工作：从事两年多的工作经历造就了严谨负责认真的工作态度，对任何事情具有高度的责任感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。</w:t>
                          </w:r>
                        </w:p>
                        <w:p>
                          <w:pPr>
                            <w:pStyle w:val="11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对于技术：对最新的技术保持热情，对于自己不了解的技术快速的进行学习弥补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pStyle w:val="11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对于生活：兴趣广泛，新欢骑行，爬山，也会读一些有趣的书。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117091;top:250986;height:46266;width:704164;v-text-anchor:middle;" fillcolor="#000000 [3213]" filled="t" stroked="t" coordsize="21600,21600" o:gfxdata="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Zpj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132224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7100570</wp:posOffset>
                </wp:positionV>
                <wp:extent cx="4519295" cy="124460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9295" cy="1244600"/>
                          <a:chOff x="-15240" y="-18222"/>
                          <a:chExt cx="4519295" cy="1126927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-15240" y="358927"/>
                            <a:ext cx="4519295" cy="749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pdf-templete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项目：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https://github.com/krGitBook/template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博客地址：https://yihaoliu.github.io/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spacing w:line="360" w:lineRule="exact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Github地址：https://github.com/yihaoliu</w:t>
                              </w:r>
                            </w:p>
                            <w:p>
                              <w:pPr>
                                <w:pStyle w:val="11"/>
                                <w:spacing w:line="360" w:lineRule="exact"/>
                                <w:ind w:left="420" w:firstLine="0" w:firstLineChars="0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11"/>
                                <w:spacing w:line="360" w:lineRule="exact"/>
                                <w:ind w:left="420" w:firstLine="0" w:firstLineChars="0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40"/>
                        <wps:cNvSpPr txBox="1"/>
                        <wps:spPr>
                          <a:xfrm>
                            <a:off x="36195" y="-18222"/>
                            <a:ext cx="1028700" cy="384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黑体" w:hAnsi="黑体" w:eastAsia="黑体"/>
                                  <w:b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color w:val="000000" w:themeColor="text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开源技术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7pt;margin-top:559.1pt;height:98pt;width:355.85pt;z-index:494132224;mso-width-relative:page;mso-height-relative:page;" coordorigin="-15240,-18222" coordsize="4519295,1126927" o:gfxdata="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LNXrC9wAAAAOAQAADwAAAAAAAAABACAAAAAiAAAAZHJzL2Rvd25yZXYueG1sUEsB&#10;AhQAFAAAAAgAh07iQDuQsQPVAgAADggAAA4AAAAAAAAAAQAgAAAAKwEAAGRycy9lMm9Eb2MueG1s&#10;UEsFBgAAAAAGAAYAWQEAAHIGAAAAAA==&#10;">
                <o:lock v:ext="edit" aspectratio="f"/>
                <v:shape id="_x0000_s1026" o:spid="_x0000_s1026" o:spt="202" type="#_x0000_t202" style="position:absolute;left:-15240;top:358927;height:749778;width:451929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spacing w:line="360" w:lineRule="exact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pdf-templete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项目：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https://github.com/krGitBook/template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spacing w:line="360" w:lineRule="exact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博客地址：https://yihaoliu.github.io/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spacing w:line="360" w:lineRule="exact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Github地址：https://github.com/yihaoliu</w:t>
                        </w:r>
                      </w:p>
                      <w:p>
                        <w:pPr>
                          <w:pStyle w:val="11"/>
                          <w:spacing w:line="360" w:lineRule="exact"/>
                          <w:ind w:left="420" w:firstLine="0" w:firstLineChars="0"/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11"/>
                          <w:spacing w:line="360" w:lineRule="exact"/>
                          <w:ind w:left="420" w:firstLine="0" w:firstLineChars="0"/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40" o:spid="_x0000_s1026" o:spt="202" type="#_x0000_t202" style="position:absolute;left:36195;top:-18222;height:384083;width:10287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黑体" w:hAnsi="黑体" w:eastAsia="黑体"/>
                            <w:b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color w:val="000000" w:themeColor="text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开源技术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494128128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1762125</wp:posOffset>
                </wp:positionV>
                <wp:extent cx="4755515" cy="546862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5515" cy="5468620"/>
                          <a:chOff x="-85725" y="-18396"/>
                          <a:chExt cx="4755515" cy="4265261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275794"/>
                            <a:ext cx="4669790" cy="39710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一．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36氪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氪空间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前端开发</w:t>
                              </w:r>
                              <w:r>
                                <w:rPr>
                                  <w:rFonts w:ascii="黑体" w:hAnsi="黑体" w:eastAsia="黑体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黑体" w:hAnsi="黑体" w:eastAsia="黑体"/>
                                  <w:bCs/>
                                  <w:color w:val="254764"/>
                                  <w:sz w:val="24"/>
                                  <w:szCs w:val="24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—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至今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Cs w:val="21"/>
                                  <w:lang w:val="en-US" w:eastAsia="zh-CN"/>
                                </w:rPr>
                                <w:t>氪空间后台管理系统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  <w:t>应用技术：react，vue框架；gojs库、echarts库；百度地图；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left="420" w:leftChars="0"/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  <w:t>项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  <w:t>目职责：负责项目开发，维护项目组建库，并定定期Code Review 保证项目代码的健壮性和扩展性；同后端和产品梳理业务逻辑保证可行性；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left="420" w:leftChars="0"/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  <w:t>帮助刚入职同事熟悉业务代码，快速进入开发。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novoiot小程序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leftChars="0" w:firstLine="420"/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应用技术：微信，钉钉，gulp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leftChars="0" w:firstLine="420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项目职责：负责下程序项目的搭建，运用微信开发这工具,钉钉开发者工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  <w:t>具结合开发文档实现业务逻辑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novoiot sass系统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应用技术：vue框架；iview组建库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left="420" w:leftChars="200" w:firstLine="0" w:firstLineChars="0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项目职责：配合后端产品进行业务的梳理，根据开发文档实现对应的业务逻辑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novoiot op系统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应用技术：vue框架；iview组建库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="420" w:leftChars="200" w:firstLine="0" w:firstLineChars="0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项目职责：配合后端产品进行业务的梳理，根据开发文档实现对应的业务逻辑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氪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空间官网：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left="420" w:leftChars="200" w:firstLine="0" w:firstLineChars="0"/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应用技术：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react、vue框架；flex布局、css动画等；百度地图等。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leftChars="0" w:firstLine="420"/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项目职责：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负责页面的排版和交互逻辑，页面动画效果的制作等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leftChars="0" w:firstLine="420"/>
                                <w:rPr>
                                  <w:rFonts w:hint="eastAsia" w:ascii="黑体" w:hAnsi="黑体" w:eastAsia="黑体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leftChars="0" w:firstLine="420"/>
                                <w:rPr>
                                  <w:rFonts w:hint="default" w:ascii="黑体" w:hAnsi="黑体" w:eastAsia="黑体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numPr>
                                  <w:numId w:val="0"/>
                                </w:numPr>
                                <w:snapToGrid w:val="0"/>
                                <w:ind w:leftChars="0"/>
                                <w:rPr>
                                  <w:rFonts w:hint="default" w:ascii="微软雅黑" w:hAnsi="微软雅黑" w:eastAsia="黑体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pStyle w:val="11"/>
                                <w:spacing w:line="360" w:lineRule="exact"/>
                                <w:ind w:left="0" w:leftChars="0" w:firstLine="0"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40"/>
                        <wps:cNvSpPr txBox="1"/>
                        <wps:spPr>
                          <a:xfrm>
                            <a:off x="-85725" y="-18396"/>
                            <a:ext cx="1028700" cy="386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b/>
                                  <w:color w:val="000000" w:themeColor="text1"/>
                                  <w:sz w:val="28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color w:val="000000" w:themeColor="text1"/>
                                  <w:sz w:val="28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65pt;margin-top:138.75pt;height:430.6pt;width:374.45pt;z-index:494128128;mso-width-relative:page;mso-height-relative:page;" coordorigin="-85725,-18396" coordsize="4755515,4265261" o:gfxdata="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TD6FgtwAAAANAQAADwAAAAAAAAABACAAAAAiAAAAZHJzL2Rvd25yZXYueG1s&#10;UEsBAhQAFAAAAAgAh07iQEeS34TYAgAADQgAAA4AAAAAAAAAAQAgAAAAKwEAAGRycy9lMm9Eb2Mu&#10;eG1sUEsFBgAAAAAGAAYAWQEAAHUGAAAAAA==&#10;">
                <o:lock v:ext="edit" aspectratio="f"/>
                <v:shape id="_x0000_s1026" o:spid="_x0000_s1026" o:spt="202" type="#_x0000_t202" style="position:absolute;left:0;top:275794;height:3971071;width:466979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一．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36氪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氪空间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25476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/>
                            <w:bCs/>
                            <w:color w:val="25476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254764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前端开发</w:t>
                        </w:r>
                        <w:r>
                          <w:rPr>
                            <w:rFonts w:ascii="黑体" w:hAnsi="黑体" w:eastAsia="黑体"/>
                            <w:bCs/>
                            <w:color w:val="254764"/>
                            <w:sz w:val="24"/>
                            <w:szCs w:val="24"/>
                          </w:rPr>
                          <w:t xml:space="preserve">     </w:t>
                        </w:r>
                        <w:r>
                          <w:rPr>
                            <w:rFonts w:hint="eastAsia" w:ascii="黑体" w:hAnsi="黑体" w:eastAsia="黑体"/>
                            <w:bCs/>
                            <w:color w:val="254764"/>
                            <w:sz w:val="24"/>
                            <w:szCs w:val="24"/>
                          </w:rPr>
                          <w:t xml:space="preserve">                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—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至今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szCs w:val="21"/>
                            <w:lang w:val="en-US" w:eastAsia="zh-CN"/>
                          </w:rPr>
                          <w:t>氪空间后台管理系统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：</w:t>
                        </w: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firstLine="420" w:firstLineChars="0"/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  <w:t>应用技术：react，vue框架；gojs库、echarts库；百度地图；</w:t>
                        </w: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left="420" w:leftChars="0"/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  <w:t>项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  <w:t>目职责：负责项目开发，维护项目组建库，并定定期Code Review 保证项目代码的健壮性和扩展性；同后端和产品梳理业务逻辑保证可行性；</w:t>
                        </w: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left="420" w:leftChars="0"/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  <w:t>帮助刚入职同事熟悉业务代码，快速进入开发。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novoiot小程序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：</w:t>
                        </w: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leftChars="0" w:firstLine="420"/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应用技术：微信，钉钉，gulp</w:t>
                        </w: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leftChars="0" w:firstLine="420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项目职责：负责下程序项目的搭建，运用微信开发这工具,钉钉开发者工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ab/>
                          <w:t>具结合开发文档实现业务逻辑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novoiot sass系统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：</w:t>
                        </w: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应用技术：vue框架；iview组建库</w:t>
                        </w: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left="420" w:leftChars="200" w:firstLine="0" w:firstLineChars="0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项目职责：配合后端产品进行业务的梳理，根据开发文档实现对应的业务逻辑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novoiot op系统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：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0"/>
                          </w:numPr>
                          <w:snapToGrid w:val="0"/>
                          <w:ind w:leftChars="0" w:firstLine="420" w:firstLineChars="0"/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应用技术：vue框架；iview组建库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0"/>
                          </w:numPr>
                          <w:snapToGrid w:val="0"/>
                          <w:ind w:left="420" w:leftChars="200" w:firstLine="0" w:firstLineChars="0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项目职责：配合后端产品进行业务的梳理，根据开发文档实现对应的业务逻辑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氪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空间官网：</w:t>
                        </w: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left="420" w:leftChars="200" w:firstLine="0" w:firstLineChars="0"/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应用技术：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react、vue框架；flex布局、css动画等；百度地图等。</w:t>
                        </w: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leftChars="0" w:firstLine="420"/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  <w:t>项目职责：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负责页面的排版和交互逻辑，页面动画效果的制作等</w:t>
                        </w: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leftChars="0" w:firstLine="420"/>
                          <w:rPr>
                            <w:rFonts w:hint="eastAsia" w:ascii="黑体" w:hAnsi="黑体" w:eastAsia="黑体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leftChars="0" w:firstLine="420"/>
                          <w:rPr>
                            <w:rFonts w:hint="default" w:ascii="黑体" w:hAnsi="黑体" w:eastAsia="黑体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10"/>
                          <w:numPr>
                            <w:numId w:val="0"/>
                          </w:numPr>
                          <w:snapToGrid w:val="0"/>
                          <w:ind w:leftChars="0"/>
                          <w:rPr>
                            <w:rFonts w:hint="default" w:ascii="微软雅黑" w:hAnsi="微软雅黑" w:eastAsia="黑体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szCs w:val="21"/>
                            <w:lang w:val="en-US" w:eastAsia="zh-CN"/>
                          </w:rPr>
                          <w:t xml:space="preserve">    </w:t>
                        </w:r>
                      </w:p>
                      <w:p>
                        <w:pPr>
                          <w:pStyle w:val="11"/>
                          <w:spacing w:line="360" w:lineRule="exact"/>
                          <w:ind w:left="0" w:leftChars="0" w:firstLine="0"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40" o:spid="_x0000_s1026" o:spt="202" type="#_x0000_t202" style="position:absolute;left:-85725;top:-18396;height:386324;width:1028700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b/>
                            <w:color w:val="000000" w:themeColor="text1"/>
                            <w:sz w:val="28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color w:val="000000" w:themeColor="text1"/>
                            <w:sz w:val="28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94076928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2273300</wp:posOffset>
                </wp:positionV>
                <wp:extent cx="755015" cy="53340"/>
                <wp:effectExtent l="0" t="0" r="26670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533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pt;margin-top:179pt;height:4.2pt;width:59.45pt;z-index:494076928;v-text-anchor:middle;mso-width-relative:page;mso-height-relative:page;" fillcolor="#000000 [3213]" filled="t" stroked="t" coordsize="21600,21600" o:gfxdata="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7T539oAAAAKAQAADwAA&#10;AAAAAAABACAAAAAiAAAAZHJzL2Rvd25yZXYueG1sUEsBAhQAFAAAAAgAh07iQNroFbhNAgAApg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0697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1941195</wp:posOffset>
                </wp:positionV>
                <wp:extent cx="2608580" cy="2604135"/>
                <wp:effectExtent l="4445" t="4445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580" cy="2604135"/>
                          <a:chOff x="2289" y="4694"/>
                          <a:chExt cx="2843" cy="2912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2316" y="5274"/>
                            <a:ext cx="2816" cy="2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年龄：25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hint="default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工作年限：2年半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学历：本科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hint="default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专业：软件工程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籍贯：河南洛阳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政治面貌：团员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电话: 15711367521</w:t>
                              </w:r>
                            </w:p>
                            <w:p>
                              <w:pPr>
                                <w:snapToGrid w:val="0"/>
                                <w:spacing w:line="24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邮箱: 15711367521@163.com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Cs w:val="21"/>
                                  <w:lang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auto"/>
                                <w:ind w:left="420" w:leftChars="20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文本框 27"/>
                        <wps:cNvSpPr txBox="1"/>
                        <wps:spPr>
                          <a:xfrm>
                            <a:off x="2289" y="4694"/>
                            <a:ext cx="2084" cy="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sz w:val="28"/>
                                  <w:szCs w:val="24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pt;margin-top:152.85pt;height:205.05pt;width:205.4pt;z-index:494069760;mso-width-relative:page;mso-height-relative:page;" coordorigin="2289,4694" coordsize="2843,2912" o:gfxdata="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v7VNy2wAAAAsBAAAPAAAAAAAA&#10;AAEAIAAAACIAAABkcnMvZG93bnJldi54bWxQSwECFAAUAAAACACHTuJAOQUjdPMCAABFCAAADgAA&#10;AAAAAAABACAAAAAqAQAAZHJzL2Uyb0RvYy54bWxQSwUGAAAAAAYABgBZAQAAjwYAAAAA&#10;">
                <o:lock v:ext="edit" aspectratio="f"/>
                <v:shape id="_x0000_s1026" o:spid="_x0000_s1026" o:spt="202" type="#_x0000_t202" style="position:absolute;left:2316;top:5274;height:2332;width:2816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年龄：25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hint="default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工作年限：2年半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学历：本科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hint="default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专业：软件工程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籍贯：河南洛阳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政治面貌：团员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电话: 15711367521</w:t>
                        </w:r>
                      </w:p>
                      <w:p>
                        <w:pPr>
                          <w:snapToGrid w:val="0"/>
                          <w:spacing w:line="24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邮箱: 15711367521@163.com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Cs w:val="21"/>
                            <w:lang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spacing w:line="360" w:lineRule="auto"/>
                          <w:ind w:left="420" w:leftChars="20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7" o:spid="_x0000_s1026" o:spt="202" type="#_x0000_t202" style="position:absolute;left:2289;top:4694;height:486;width:2084;" fillcolor="#FFFFFF [3212]" filled="t" stroked="t" coordsize="21600,21600" o:gfxdata="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vc2S5AAAA3AAA&#10;AA8AAAAAAAAAAQAgAAAAIgAAAGRycy9kb3ducmV2LnhtbFBLAQIUABQAAAAIAIdO4kAzLwWeOwAA&#10;ADkAAAAQAAAAAAAAAAEAIAAAAAgBAABkcnMvc2hhcGV4bWwueG1sUEsFBgAAAAAGAAYAWwEAALID&#10;AAAAAA==&#10;">
                  <v:fill on="t" focussize="0,0"/>
                  <v:stroke weight="0.2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b/>
                            <w:bCs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sz w:val="28"/>
                            <w:szCs w:val="24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92128" behindDoc="0" locked="0" layoutInCell="1" allowOverlap="1">
                <wp:simplePos x="0" y="0"/>
                <wp:positionH relativeFrom="page">
                  <wp:posOffset>102870</wp:posOffset>
                </wp:positionH>
                <wp:positionV relativeFrom="paragraph">
                  <wp:posOffset>1094740</wp:posOffset>
                </wp:positionV>
                <wp:extent cx="2087245" cy="5556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383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 w:cs="微软雅黑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/>
                                <w:sz w:val="32"/>
                                <w:szCs w:val="36"/>
                              </w:rPr>
                              <w:t>刘毅豪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1pt;margin-top:86.2pt;height:43.75pt;width:164.35pt;mso-position-horizontal-relative:page;z-index:252592128;mso-width-relative:page;mso-height-relative:page;" filled="f" stroked="f" coordsize="21600,21600" o:gfxdata="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Ou77NwAAAAKAQAADwAAAAAAAAABACAAAAAiAAAAZHJzL2Rvd25yZXYueG1sUEsBAhQAFAAAAAgA&#10;h07iQDlKFa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 w:cs="微软雅黑"/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/>
                          <w:sz w:val="32"/>
                          <w:szCs w:val="36"/>
                        </w:rPr>
                        <w:t>刘毅豪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1628544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1539240</wp:posOffset>
                </wp:positionV>
                <wp:extent cx="1967865" cy="402590"/>
                <wp:effectExtent l="0" t="0" r="0" b="0"/>
                <wp:wrapNone/>
                <wp:docPr id="12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黑体" w:hAnsi="黑体" w:eastAsia="黑体"/>
                                <w:color w:val="767171" w:themeColor="background2" w:themeShade="8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8"/>
                                <w:szCs w:val="32"/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767171" w:themeColor="background2" w:themeShade="80"/>
                                <w:sz w:val="28"/>
                                <w:szCs w:val="32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25.7pt;margin-top:121.2pt;height:31.7pt;width:154.95pt;mso-wrap-style:none;z-index:331628544;mso-width-relative:page;mso-height-relative:page;" filled="f" stroked="f" coordsize="21600,21600" o:gfxdata="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tHwSnaAAAACwEAAA8AAAAAAAAAAQAgAAAAIgAAAGRycy9kb3ducmV2LnhtbFBLAQIUABQAAAAI&#10;AIdO4kCAOuhj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黑体" w:hAnsi="黑体" w:eastAsia="黑体"/>
                          <w:color w:val="767171" w:themeColor="background2" w:themeShade="80"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8"/>
                          <w:szCs w:val="32"/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/>
                          <w:color w:val="767171" w:themeColor="background2" w:themeShade="80"/>
                          <w:sz w:val="28"/>
                          <w:szCs w:val="32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11072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7118350</wp:posOffset>
                </wp:positionV>
                <wp:extent cx="465455" cy="375920"/>
                <wp:effectExtent l="0" t="19050" r="10795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" cy="375965"/>
                          <a:chOff x="0" y="-22004"/>
                          <a:chExt cx="599951" cy="462280"/>
                        </a:xfrm>
                      </wpg:grpSpPr>
                      <wps:wsp>
                        <wps:cNvPr id="57" name="椭圆 57"/>
                        <wps:cNvSpPr/>
                        <wps:spPr>
                          <a:xfrm>
                            <a:off x="0" y="171627"/>
                            <a:ext cx="132899" cy="1358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463224" y="171488"/>
                            <a:ext cx="136727" cy="1320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弧形 59"/>
                        <wps:cNvSpPr/>
                        <wps:spPr>
                          <a:xfrm rot="16200000">
                            <a:off x="72438" y="-30397"/>
                            <a:ext cx="462280" cy="479065"/>
                          </a:xfrm>
                          <a:prstGeom prst="arc">
                            <a:avLst>
                              <a:gd name="adj1" fmla="val 15596329"/>
                              <a:gd name="adj2" fmla="val 6050375"/>
                            </a:avLst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6pt;margin-top:560.5pt;height:29.6pt;width:36.65pt;z-index:494110720;mso-width-relative:page;mso-height-relative:page;" coordorigin="0,-22004" coordsize="599951,462280" o:gfxdata="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Ao+rudsAAAANAQAADwAAAAAAAAABACAAAAAiAAAAZHJzL2Rvd25y&#10;ZXYueG1sUEsBAhQAFAAAAAgAh07iQG3vv+3DAwAA3QwAAA4AAAAAAAAAAQAgAAAAKgEAAGRycy9l&#10;Mm9Eb2MueG1sUEsFBgAAAAAGAAYAWQEAAF8HAAAAAA==&#10;">
                <o:lock v:ext="edit" aspectratio="f"/>
                <v:shape id="_x0000_s1026" o:spid="_x0000_s1026" o:spt="3" type="#_x0000_t3" style="position:absolute;left:0;top:171627;height:135890;width:132899;v-text-anchor:middle;" fillcolor="#FFFFFF [3212]" filled="t" stroked="t" coordsize="21600,21600" o:gfxdata="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/ph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63224;top:171488;height:132095;width:136727;v-text-anchor:middle;" fillcolor="#FFFFFF [3212]" filled="t" stroked="t" coordsize="21600,21600" o:gfxdata="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+AyZ7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style="position:absolute;left:72438;top:-30397;height:479065;width:462280;rotation:-5898240f;v-text-anchor:middle;" filled="f" stroked="t" coordsize="462280,479065" o:gfxdata="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PfDW/&#10;AAAA2wAAAA8AAAAAAAAAAQAgAAAAIgAAAGRycy9kb3ducmV2LnhtbFBLAQIUABQAAAAIAIdO4kAz&#10;LwWeOwAAADkAAAAQAAAAAAAAAAEAIAAAAA4BAABkcnMvc2hhcGV4bWwueG1sUEsFBgAAAAAGAAYA&#10;WwEAALgDAAAAAA==&#10;" path="m189340,3949c202869,1343,216852,0,231139,0c358794,0,462279,107242,462279,239532c462279,371822,358794,479064,231139,479064c215705,479064,200624,477496,186107,474521l231140,239532xnsem189340,3949c202869,1343,216852,0,231139,0c358794,0,462279,107242,462279,239532c462279,371822,358794,479064,231139,479064c215705,479064,200624,477496,186107,474521nfe">
                  <v:path o:connectlocs="189340,3949;231140,239532;186152,474484" o:connectangles="155,165,174"/>
                  <v:fill on="f" focussize="0,0"/>
                  <v:stroke weight="1pt" color="#808080 [16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94091264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958215</wp:posOffset>
                </wp:positionV>
                <wp:extent cx="465455" cy="375920"/>
                <wp:effectExtent l="0" t="19050" r="1079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" cy="375965"/>
                          <a:chOff x="0" y="-22004"/>
                          <a:chExt cx="599951" cy="462280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0" y="171627"/>
                            <a:ext cx="132899" cy="1358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463224" y="171488"/>
                            <a:ext cx="136727" cy="1320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弧形 36"/>
                        <wps:cNvSpPr/>
                        <wps:spPr>
                          <a:xfrm rot="16200000">
                            <a:off x="72438" y="-30397"/>
                            <a:ext cx="462280" cy="479065"/>
                          </a:xfrm>
                          <a:prstGeom prst="arc">
                            <a:avLst>
                              <a:gd name="adj1" fmla="val 15596329"/>
                              <a:gd name="adj2" fmla="val 6050375"/>
                            </a:avLst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1pt;margin-top:75.45pt;height:29.6pt;width:36.65pt;z-index:494091264;mso-width-relative:page;mso-height-relative:page;" coordorigin="0,-22004" coordsize="599951,462280" o:gfxdata="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2ZYt59oAAAALAQAADwAAAAAAAAABACAAAAAiAAAAZHJzL2Rvd25y&#10;ZXYueG1sUEsBAhQAFAAAAAgAh07iQDofq1fEAwAA3QwAAA4AAAAAAAAAAQAgAAAAKQEAAGRycy9l&#10;Mm9Eb2MueG1sUEsFBgAAAAAGAAYAWQEAAF8HAAAAAA==&#10;">
                <o:lock v:ext="edit" aspectratio="f"/>
                <v:shape id="_x0000_s1026" o:spid="_x0000_s1026" o:spt="3" type="#_x0000_t3" style="position:absolute;left:0;top:171627;height:135890;width:132899;v-text-anchor:middle;" fillcolor="#FFFFFF [3212]" filled="t" stroked="t" coordsize="21600,21600" o:gfxdata="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nVa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63224;top:171488;height:132095;width:136727;v-text-anchor:middle;" fillcolor="#FFFFFF [3212]" filled="t" stroked="t" coordsize="21600,21600" o:gfxdata="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rkg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A6A6A6 [2092]" miterlimit="8" joinstyle="miter"/>
                  <v:imagedata o:title=""/>
                  <o:lock v:ext="edit" aspectratio="f"/>
                </v:shape>
                <v:shape id="_x0000_s1026" o:spid="_x0000_s1026" style="position:absolute;left:72438;top:-30397;height:479065;width:462280;rotation:-5898240f;v-text-anchor:middle;" filled="f" stroked="t" coordsize="462280,479065" o:gfxdata="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jw3n&#10;wAAAANsAAAAPAAAAAAAAAAEAIAAAACIAAABkcnMvZG93bnJldi54bWxQSwECFAAUAAAACACHTuJA&#10;My8FnjsAAAA5AAAAEAAAAAAAAAABACAAAAAPAQAAZHJzL3NoYXBleG1sLnhtbFBLBQYAAAAABgAG&#10;AFsBAAC5AwAAAAA=&#10;" path="m189340,3949c202869,1343,216852,0,231139,0c358794,0,462279,107242,462279,239532c462279,371822,358794,479064,231139,479064c215705,479064,200624,477496,186107,474521l231140,239532xnsem189340,3949c202869,1343,216852,0,231139,0c358794,0,462279,107242,462279,239532c462279,371822,358794,479064,231139,479064c215705,479064,200624,477496,186107,474521nfe">
                  <v:path o:connectlocs="189340,3949;231140,239532;186152,474484" o:connectangles="155,165,174"/>
                  <v:fill on="f" focussize="0,0"/>
                  <v:stroke weight="1pt" color="#808080 [16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01C7"/>
    <w:multiLevelType w:val="singleLevel"/>
    <w:tmpl w:val="18DA01C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CA57602"/>
    <w:multiLevelType w:val="multilevel"/>
    <w:tmpl w:val="2CA57602"/>
    <w:lvl w:ilvl="0" w:tentative="0">
      <w:start w:val="1"/>
      <w:numFmt w:val="bullet"/>
      <w:lvlText w:val=""/>
      <w:lvlJc w:val="left"/>
      <w:pPr>
        <w:ind w:left="227" w:hanging="22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377CA7"/>
    <w:multiLevelType w:val="multilevel"/>
    <w:tmpl w:val="5F377CA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565298D"/>
    <w:multiLevelType w:val="multilevel"/>
    <w:tmpl w:val="656529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52CC4"/>
    <w:rsid w:val="00000C26"/>
    <w:rsid w:val="00037B47"/>
    <w:rsid w:val="00074353"/>
    <w:rsid w:val="00094356"/>
    <w:rsid w:val="00095A65"/>
    <w:rsid w:val="000B5F44"/>
    <w:rsid w:val="000C6524"/>
    <w:rsid w:val="000C6A71"/>
    <w:rsid w:val="000E37CA"/>
    <w:rsid w:val="000E471C"/>
    <w:rsid w:val="000F3218"/>
    <w:rsid w:val="00132739"/>
    <w:rsid w:val="00132827"/>
    <w:rsid w:val="00172C13"/>
    <w:rsid w:val="001B6051"/>
    <w:rsid w:val="00235725"/>
    <w:rsid w:val="00271895"/>
    <w:rsid w:val="002868B6"/>
    <w:rsid w:val="002908A9"/>
    <w:rsid w:val="002A5F85"/>
    <w:rsid w:val="002E4051"/>
    <w:rsid w:val="00304ACE"/>
    <w:rsid w:val="00354431"/>
    <w:rsid w:val="00371F62"/>
    <w:rsid w:val="003912C5"/>
    <w:rsid w:val="003C7E73"/>
    <w:rsid w:val="003D759E"/>
    <w:rsid w:val="00425B98"/>
    <w:rsid w:val="00466472"/>
    <w:rsid w:val="00471206"/>
    <w:rsid w:val="004B485A"/>
    <w:rsid w:val="0051662A"/>
    <w:rsid w:val="00555494"/>
    <w:rsid w:val="005778FF"/>
    <w:rsid w:val="00583F0D"/>
    <w:rsid w:val="00592C9A"/>
    <w:rsid w:val="005B56B6"/>
    <w:rsid w:val="00650341"/>
    <w:rsid w:val="00651622"/>
    <w:rsid w:val="006656F9"/>
    <w:rsid w:val="006732EF"/>
    <w:rsid w:val="006953E5"/>
    <w:rsid w:val="006B3389"/>
    <w:rsid w:val="006E53B7"/>
    <w:rsid w:val="00724201"/>
    <w:rsid w:val="00775C0D"/>
    <w:rsid w:val="00786915"/>
    <w:rsid w:val="007C7BDD"/>
    <w:rsid w:val="007D407B"/>
    <w:rsid w:val="007D4148"/>
    <w:rsid w:val="007F6360"/>
    <w:rsid w:val="0084113A"/>
    <w:rsid w:val="00847D81"/>
    <w:rsid w:val="0085789A"/>
    <w:rsid w:val="008646DB"/>
    <w:rsid w:val="00880686"/>
    <w:rsid w:val="008850B1"/>
    <w:rsid w:val="00891631"/>
    <w:rsid w:val="0089653A"/>
    <w:rsid w:val="008A17B4"/>
    <w:rsid w:val="008A7674"/>
    <w:rsid w:val="008D7E77"/>
    <w:rsid w:val="00906E5D"/>
    <w:rsid w:val="00921E2E"/>
    <w:rsid w:val="00954150"/>
    <w:rsid w:val="009933AB"/>
    <w:rsid w:val="009E7C12"/>
    <w:rsid w:val="009F4DE5"/>
    <w:rsid w:val="009F4EC7"/>
    <w:rsid w:val="009F5784"/>
    <w:rsid w:val="009F7131"/>
    <w:rsid w:val="00A010B5"/>
    <w:rsid w:val="00A26B29"/>
    <w:rsid w:val="00A73A69"/>
    <w:rsid w:val="00AC1F1B"/>
    <w:rsid w:val="00AD3E54"/>
    <w:rsid w:val="00AE002A"/>
    <w:rsid w:val="00B12651"/>
    <w:rsid w:val="00B57DF2"/>
    <w:rsid w:val="00BA26E0"/>
    <w:rsid w:val="00BC50B6"/>
    <w:rsid w:val="00C27F43"/>
    <w:rsid w:val="00C365BE"/>
    <w:rsid w:val="00C37FEE"/>
    <w:rsid w:val="00C71FB8"/>
    <w:rsid w:val="00C74E7B"/>
    <w:rsid w:val="00C74E91"/>
    <w:rsid w:val="00C8189C"/>
    <w:rsid w:val="00C83EF4"/>
    <w:rsid w:val="00C87FDF"/>
    <w:rsid w:val="00C923C0"/>
    <w:rsid w:val="00CA6E5C"/>
    <w:rsid w:val="00CB0F92"/>
    <w:rsid w:val="00CD3C6D"/>
    <w:rsid w:val="00CE5638"/>
    <w:rsid w:val="00CF7C0E"/>
    <w:rsid w:val="00D16F40"/>
    <w:rsid w:val="00D47579"/>
    <w:rsid w:val="00DA6EF7"/>
    <w:rsid w:val="00DB7197"/>
    <w:rsid w:val="00DC6A31"/>
    <w:rsid w:val="00DF72CB"/>
    <w:rsid w:val="00E40D4B"/>
    <w:rsid w:val="00E679D1"/>
    <w:rsid w:val="00E9436D"/>
    <w:rsid w:val="00ED58D4"/>
    <w:rsid w:val="00EF4D96"/>
    <w:rsid w:val="00F0138D"/>
    <w:rsid w:val="00F0223C"/>
    <w:rsid w:val="00F10308"/>
    <w:rsid w:val="00F10704"/>
    <w:rsid w:val="00F120E5"/>
    <w:rsid w:val="00F25B4C"/>
    <w:rsid w:val="00F534A3"/>
    <w:rsid w:val="00F56ABF"/>
    <w:rsid w:val="00F60C02"/>
    <w:rsid w:val="00F761C2"/>
    <w:rsid w:val="00F77EA4"/>
    <w:rsid w:val="00F91806"/>
    <w:rsid w:val="00FD545C"/>
    <w:rsid w:val="00FE67CC"/>
    <w:rsid w:val="00FF0BFF"/>
    <w:rsid w:val="039E2A20"/>
    <w:rsid w:val="06F82D61"/>
    <w:rsid w:val="08615714"/>
    <w:rsid w:val="08F802B2"/>
    <w:rsid w:val="0B0F3964"/>
    <w:rsid w:val="0F2C0974"/>
    <w:rsid w:val="14305CF1"/>
    <w:rsid w:val="1AEA315C"/>
    <w:rsid w:val="1B020353"/>
    <w:rsid w:val="1C3428CE"/>
    <w:rsid w:val="1D703449"/>
    <w:rsid w:val="22CF1623"/>
    <w:rsid w:val="291F0A05"/>
    <w:rsid w:val="2E3C321B"/>
    <w:rsid w:val="2EBD4347"/>
    <w:rsid w:val="36137470"/>
    <w:rsid w:val="38952CC4"/>
    <w:rsid w:val="3ACA0F96"/>
    <w:rsid w:val="3D0574E0"/>
    <w:rsid w:val="3E1F726B"/>
    <w:rsid w:val="447C5FF8"/>
    <w:rsid w:val="4CE27B6E"/>
    <w:rsid w:val="4D622F85"/>
    <w:rsid w:val="4EAB4426"/>
    <w:rsid w:val="55EB4F44"/>
    <w:rsid w:val="65B572A8"/>
    <w:rsid w:val="65BF3E08"/>
    <w:rsid w:val="68B81DD1"/>
    <w:rsid w:val="69010BE9"/>
    <w:rsid w:val="69CF27FE"/>
    <w:rsid w:val="6B2358C5"/>
    <w:rsid w:val="6CCC7DFA"/>
    <w:rsid w:val="71825F95"/>
    <w:rsid w:val="74CF6967"/>
    <w:rsid w:val="770D1F7D"/>
    <w:rsid w:val="79B91654"/>
    <w:rsid w:val="79DD158C"/>
    <w:rsid w:val="7ADE5FE1"/>
    <w:rsid w:val="7E98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宋体" w:cs="Times New Roman"/>
      <w:kern w:val="0"/>
      <w:sz w:val="24"/>
      <w:szCs w:val="20"/>
    </w:rPr>
  </w:style>
  <w:style w:type="character" w:styleId="9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未处理的提及2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页眉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hailiu\AppData\Roaming\kingsoft\office6\templates\download\1eea735d-9e01-b2aa-7302-e0a97f7573af\&#25216;&#26415;&#3186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1DB2E6-0B37-EB4D-8ECB-2F22C5D1AF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C:\Users\yihailiu\AppData\Roaming\kingsoft\office6\templates\download\1eea735d-9e01-b2aa-7302-e0a97f7573af\技术类简历模板.docx</Template>
  <Pages>1</Pages>
  <Words>0</Words>
  <Characters>0</Characters>
  <Lines>1</Lines>
  <Paragraphs>1</Paragraphs>
  <TotalTime>19</TotalTime>
  <ScaleCrop>false</ScaleCrop>
  <LinksUpToDate>false</LinksUpToDate>
  <CharactersWithSpaces>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2019-02-18T01:29:00Z</dcterms:created>
  <dc:creator>刘毅豪</dc:creator>
  <cp:lastModifiedBy>刘毅豪</cp:lastModifiedBy>
  <dcterms:modified xsi:type="dcterms:W3CDTF">2019-03-04T13:43:23Z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  <property fmtid="{D5CDD505-2E9C-101B-9397-08002B2CF9AE}" pid="3" name="KSORubyTemplateID" linkTarget="0">
    <vt:lpwstr>4</vt:lpwstr>
  </property>
</Properties>
</file>